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6F38" w14:textId="06D60FDF" w:rsidR="001D12DC" w:rsidRPr="00533A82" w:rsidRDefault="001D12DC" w:rsidP="001D12DC">
      <w:pPr>
        <w:tabs>
          <w:tab w:val="left" w:pos="590"/>
          <w:tab w:val="left" w:pos="1440"/>
          <w:tab w:val="left" w:pos="1884"/>
          <w:tab w:val="left" w:pos="2291"/>
          <w:tab w:val="left" w:pos="3142"/>
          <w:tab w:val="left" w:pos="3993"/>
          <w:tab w:val="left" w:pos="4844"/>
          <w:tab w:val="left" w:pos="5694"/>
          <w:tab w:val="left" w:pos="5720"/>
          <w:tab w:val="left" w:pos="6092"/>
          <w:tab w:val="left" w:pos="6545"/>
          <w:tab w:val="left" w:pos="7396"/>
          <w:tab w:val="left" w:pos="8247"/>
          <w:tab w:val="left" w:pos="9098"/>
        </w:tabs>
        <w:jc w:val="both"/>
        <w:rPr>
          <w:rFonts w:ascii="Lucida Bright" w:hAnsi="Lucida Bright"/>
          <w:spacing w:val="-2"/>
          <w:lang w:val="nl-NL"/>
        </w:rPr>
      </w:pPr>
    </w:p>
    <w:p w14:paraId="5D2BA139" w14:textId="6DD4DEEC" w:rsidR="003E4775" w:rsidRPr="00533A82" w:rsidRDefault="003E4775" w:rsidP="001D12DC">
      <w:pPr>
        <w:tabs>
          <w:tab w:val="left" w:pos="590"/>
          <w:tab w:val="left" w:pos="1440"/>
          <w:tab w:val="left" w:pos="1884"/>
          <w:tab w:val="left" w:pos="2291"/>
          <w:tab w:val="left" w:pos="3142"/>
          <w:tab w:val="left" w:pos="3993"/>
          <w:tab w:val="left" w:pos="4844"/>
          <w:tab w:val="left" w:pos="5694"/>
          <w:tab w:val="left" w:pos="5720"/>
          <w:tab w:val="left" w:pos="6092"/>
          <w:tab w:val="left" w:pos="6545"/>
          <w:tab w:val="left" w:pos="7396"/>
          <w:tab w:val="left" w:pos="8247"/>
          <w:tab w:val="left" w:pos="9098"/>
        </w:tabs>
        <w:jc w:val="both"/>
        <w:rPr>
          <w:rFonts w:ascii="Lucida Bright" w:hAnsi="Lucida Bright"/>
          <w:spacing w:val="-2"/>
          <w:lang w:val="nl-NL"/>
        </w:rPr>
      </w:pPr>
    </w:p>
    <w:p w14:paraId="1A78EE0F" w14:textId="77777777" w:rsidR="003E4775" w:rsidRPr="00533A82" w:rsidRDefault="003E4775" w:rsidP="001D12DC">
      <w:pPr>
        <w:tabs>
          <w:tab w:val="left" w:pos="590"/>
          <w:tab w:val="left" w:pos="1440"/>
          <w:tab w:val="left" w:pos="1884"/>
          <w:tab w:val="left" w:pos="2291"/>
          <w:tab w:val="left" w:pos="3142"/>
          <w:tab w:val="left" w:pos="3993"/>
          <w:tab w:val="left" w:pos="4844"/>
          <w:tab w:val="left" w:pos="5694"/>
          <w:tab w:val="left" w:pos="5720"/>
          <w:tab w:val="left" w:pos="6092"/>
          <w:tab w:val="left" w:pos="6545"/>
          <w:tab w:val="left" w:pos="7396"/>
          <w:tab w:val="left" w:pos="8247"/>
          <w:tab w:val="left" w:pos="9098"/>
        </w:tabs>
        <w:jc w:val="both"/>
        <w:rPr>
          <w:rFonts w:ascii="Lucida Bright" w:hAnsi="Lucida Bright"/>
          <w:spacing w:val="-2"/>
          <w:lang w:val="nl-NL"/>
        </w:rPr>
      </w:pPr>
    </w:p>
    <w:tbl>
      <w:tblPr>
        <w:tblW w:w="8848" w:type="dxa"/>
        <w:tblInd w:w="6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737"/>
        <w:gridCol w:w="4111"/>
      </w:tblGrid>
      <w:tr w:rsidR="00533A82" w:rsidRPr="00F137E5" w14:paraId="3D8CA6C6" w14:textId="77777777" w:rsidTr="004B72DE">
        <w:tc>
          <w:tcPr>
            <w:tcW w:w="8848" w:type="dxa"/>
            <w:gridSpan w:val="2"/>
            <w:shd w:val="clear" w:color="auto" w:fill="00B050"/>
          </w:tcPr>
          <w:p w14:paraId="7EAC92E7" w14:textId="7CA65106" w:rsidR="001D12DC" w:rsidRPr="00F137E5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  <w:tab w:val="left" w:pos="6485"/>
                <w:tab w:val="left" w:pos="7336"/>
                <w:tab w:val="left" w:pos="8187"/>
                <w:tab w:val="left" w:pos="9038"/>
              </w:tabs>
              <w:spacing w:before="64"/>
              <w:rPr>
                <w:rFonts w:cs="Arial"/>
                <w:b/>
                <w:color w:val="FFFFFF"/>
                <w:spacing w:val="-2"/>
                <w:sz w:val="24"/>
                <w:szCs w:val="24"/>
              </w:rPr>
            </w:pPr>
            <w:r w:rsidRPr="00F137E5"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>DATA</w:t>
            </w:r>
            <w:r w:rsidR="001D12DC" w:rsidRPr="00F137E5"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F137E5"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>INTERN</w:t>
            </w:r>
            <w:r w:rsidR="001D12DC" w:rsidRPr="00F137E5"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 xml:space="preserve">, </w:t>
            </w:r>
            <w:r w:rsidRPr="00F137E5"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>INTERNSHIP COMPANY</w:t>
            </w:r>
            <w:r w:rsidR="001D12DC" w:rsidRPr="00F137E5"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F137E5"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>AND</w:t>
            </w:r>
            <w:r w:rsidR="001D12DC" w:rsidRPr="00F137E5"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>COMPANY SUPERVISO</w:t>
            </w:r>
            <w:r w:rsidR="001D12DC" w:rsidRPr="00F137E5">
              <w:rPr>
                <w:rFonts w:cs="Arial"/>
                <w:b/>
                <w:color w:val="FFFFFF"/>
                <w:spacing w:val="-2"/>
                <w:sz w:val="24"/>
                <w:szCs w:val="24"/>
              </w:rPr>
              <w:t>R</w:t>
            </w:r>
          </w:p>
        </w:tc>
      </w:tr>
      <w:tr w:rsidR="00533A82" w:rsidRPr="00533A82" w14:paraId="4A93DE0D" w14:textId="77777777" w:rsidTr="004B72DE">
        <w:tc>
          <w:tcPr>
            <w:tcW w:w="8848" w:type="dxa"/>
            <w:gridSpan w:val="2"/>
            <w:shd w:val="pct10" w:color="auto" w:fill="auto"/>
          </w:tcPr>
          <w:p w14:paraId="57E6C156" w14:textId="40CE707E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right" w:pos="10083"/>
              </w:tabs>
              <w:spacing w:before="64" w:after="54"/>
              <w:ind w:left="2111" w:hanging="2111"/>
              <w:rPr>
                <w:rFonts w:cs="Arial"/>
                <w:spacing w:val="-2"/>
                <w:sz w:val="28"/>
                <w:szCs w:val="28"/>
                <w:lang w:val="nl-NL"/>
              </w:rPr>
            </w:pPr>
            <w:r>
              <w:rPr>
                <w:rFonts w:cs="Arial"/>
                <w:b/>
                <w:spacing w:val="-2"/>
                <w:sz w:val="22"/>
                <w:szCs w:val="22"/>
                <w:lang w:val="nl-NL"/>
              </w:rPr>
              <w:t>Intern</w:t>
            </w:r>
          </w:p>
        </w:tc>
      </w:tr>
      <w:tr w:rsidR="00533A82" w:rsidRPr="00533A82" w14:paraId="378C80C2" w14:textId="77777777" w:rsidTr="004B72DE">
        <w:trPr>
          <w:trHeight w:val="440"/>
        </w:trPr>
        <w:tc>
          <w:tcPr>
            <w:tcW w:w="4737" w:type="dxa"/>
          </w:tcPr>
          <w:p w14:paraId="25BA8273" w14:textId="6A5196A9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>
              <w:rPr>
                <w:rFonts w:cs="Arial"/>
                <w:spacing w:val="-2"/>
                <w:sz w:val="22"/>
                <w:szCs w:val="22"/>
                <w:lang w:val="nl-NL"/>
              </w:rPr>
              <w:t>Last name</w:t>
            </w:r>
            <w:r w:rsidR="001D12DC"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:</w:t>
            </w:r>
            <w:r w:rsidR="003E4775"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4111" w:type="dxa"/>
          </w:tcPr>
          <w:p w14:paraId="7F2B3490" w14:textId="7C0E6A74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>
              <w:rPr>
                <w:rFonts w:cs="Arial"/>
                <w:spacing w:val="-2"/>
                <w:sz w:val="22"/>
                <w:szCs w:val="22"/>
                <w:lang w:val="nl-NL"/>
              </w:rPr>
              <w:t>Initial</w:t>
            </w:r>
            <w:r w:rsidR="001D12DC"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(s): </w:t>
            </w:r>
          </w:p>
        </w:tc>
      </w:tr>
      <w:tr w:rsidR="00533A82" w:rsidRPr="00533A82" w14:paraId="07EF9661" w14:textId="77777777" w:rsidTr="004B72DE">
        <w:trPr>
          <w:trHeight w:val="440"/>
        </w:trPr>
        <w:tc>
          <w:tcPr>
            <w:tcW w:w="4737" w:type="dxa"/>
          </w:tcPr>
          <w:p w14:paraId="2434637A" w14:textId="570DBF63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Student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 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nr:</w:t>
            </w:r>
            <w:r w:rsidR="003E4775"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4111" w:type="dxa"/>
          </w:tcPr>
          <w:p w14:paraId="08D9005D" w14:textId="3DB29F8E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>
              <w:rPr>
                <w:rFonts w:cs="Arial"/>
                <w:spacing w:val="-2"/>
                <w:sz w:val="22"/>
                <w:szCs w:val="22"/>
                <w:lang w:val="nl-NL"/>
              </w:rPr>
              <w:t>First name</w:t>
            </w:r>
            <w:r w:rsidR="001D12DC"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:</w:t>
            </w:r>
          </w:p>
        </w:tc>
      </w:tr>
      <w:tr w:rsidR="00533A82" w:rsidRPr="00533A82" w14:paraId="6377D9EE" w14:textId="77777777" w:rsidTr="004B72DE">
        <w:tc>
          <w:tcPr>
            <w:tcW w:w="4737" w:type="dxa"/>
          </w:tcPr>
          <w:p w14:paraId="0D68A942" w14:textId="4EE48CF1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Ad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d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res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s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: </w:t>
            </w:r>
          </w:p>
        </w:tc>
        <w:tc>
          <w:tcPr>
            <w:tcW w:w="4111" w:type="dxa"/>
          </w:tcPr>
          <w:p w14:paraId="03320E4A" w14:textId="1C205633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Post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al 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code: </w:t>
            </w:r>
          </w:p>
          <w:p w14:paraId="325AE109" w14:textId="1BEFE4B7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>
              <w:rPr>
                <w:rFonts w:cs="Arial"/>
                <w:spacing w:val="-2"/>
                <w:sz w:val="22"/>
                <w:szCs w:val="22"/>
                <w:lang w:val="nl-NL"/>
              </w:rPr>
              <w:t>City</w:t>
            </w:r>
            <w:r w:rsidR="001D12DC"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: </w:t>
            </w:r>
          </w:p>
        </w:tc>
      </w:tr>
      <w:tr w:rsidR="00533A82" w:rsidRPr="00533A82" w14:paraId="20630C90" w14:textId="77777777" w:rsidTr="004B72DE">
        <w:tc>
          <w:tcPr>
            <w:tcW w:w="4737" w:type="dxa"/>
          </w:tcPr>
          <w:p w14:paraId="07F07122" w14:textId="07B1421E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Tele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ph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on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e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: </w:t>
            </w:r>
          </w:p>
        </w:tc>
        <w:tc>
          <w:tcPr>
            <w:tcW w:w="4111" w:type="dxa"/>
          </w:tcPr>
          <w:p w14:paraId="2E30C785" w14:textId="77777777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E-mail: </w:t>
            </w:r>
          </w:p>
        </w:tc>
      </w:tr>
      <w:tr w:rsidR="00533A82" w:rsidRPr="00533A82" w14:paraId="1366B8E8" w14:textId="77777777" w:rsidTr="004B72DE">
        <w:tc>
          <w:tcPr>
            <w:tcW w:w="8848" w:type="dxa"/>
            <w:gridSpan w:val="2"/>
          </w:tcPr>
          <w:p w14:paraId="12E5C296" w14:textId="2F9477EE" w:rsidR="001D12DC" w:rsidRPr="009F204C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>
              <w:rPr>
                <w:rFonts w:cs="Arial"/>
                <w:spacing w:val="-2"/>
                <w:sz w:val="22"/>
                <w:szCs w:val="22"/>
              </w:rPr>
              <w:t>Study</w:t>
            </w:r>
            <w:r w:rsidR="001D12DC" w:rsidRPr="009F204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cs="Arial"/>
                <w:spacing w:val="-2"/>
                <w:sz w:val="22"/>
                <w:szCs w:val="22"/>
              </w:rPr>
              <w:t xml:space="preserve">Profile </w:t>
            </w:r>
            <w:r w:rsidR="001D12DC" w:rsidRPr="009F204C">
              <w:rPr>
                <w:rFonts w:cs="Arial"/>
                <w:spacing w:val="-2"/>
                <w:sz w:val="22"/>
                <w:szCs w:val="22"/>
              </w:rPr>
              <w:t>(</w:t>
            </w:r>
            <w:r>
              <w:rPr>
                <w:rFonts w:cs="Arial"/>
                <w:spacing w:val="-2"/>
                <w:sz w:val="22"/>
                <w:szCs w:val="22"/>
              </w:rPr>
              <w:t>BIT</w:t>
            </w:r>
            <w:r w:rsidR="001D12DC" w:rsidRPr="009F204C">
              <w:rPr>
                <w:rFonts w:cs="Arial"/>
                <w:spacing w:val="-2"/>
                <w:sz w:val="22"/>
                <w:szCs w:val="22"/>
              </w:rPr>
              <w:t>, I</w:t>
            </w:r>
            <w:r>
              <w:rPr>
                <w:rFonts w:cs="Arial"/>
                <w:spacing w:val="-2"/>
                <w:sz w:val="22"/>
                <w:szCs w:val="22"/>
              </w:rPr>
              <w:t>NFRA</w:t>
            </w:r>
            <w:r w:rsidR="001D12DC" w:rsidRPr="009F204C">
              <w:rPr>
                <w:rFonts w:cs="Arial"/>
                <w:spacing w:val="-2"/>
                <w:sz w:val="22"/>
                <w:szCs w:val="22"/>
              </w:rPr>
              <w:t>, S</w:t>
            </w:r>
            <w:r>
              <w:rPr>
                <w:rFonts w:cs="Arial"/>
                <w:spacing w:val="-2"/>
                <w:sz w:val="22"/>
                <w:szCs w:val="22"/>
              </w:rPr>
              <w:t>E</w:t>
            </w:r>
            <w:r w:rsidR="001D12DC" w:rsidRPr="009F204C">
              <w:rPr>
                <w:rFonts w:cs="Arial"/>
                <w:spacing w:val="-2"/>
                <w:sz w:val="22"/>
                <w:szCs w:val="22"/>
              </w:rPr>
              <w:t xml:space="preserve">): </w:t>
            </w:r>
          </w:p>
        </w:tc>
      </w:tr>
      <w:tr w:rsidR="00533A82" w:rsidRPr="00533A82" w14:paraId="5FA201E1" w14:textId="77777777" w:rsidTr="004B72DE">
        <w:tc>
          <w:tcPr>
            <w:tcW w:w="8848" w:type="dxa"/>
            <w:gridSpan w:val="2"/>
            <w:shd w:val="clear" w:color="auto" w:fill="F2F2F2"/>
          </w:tcPr>
          <w:p w14:paraId="66D04989" w14:textId="05BEAF90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>
              <w:rPr>
                <w:rFonts w:cs="Arial"/>
                <w:b/>
                <w:spacing w:val="-2"/>
                <w:sz w:val="22"/>
                <w:szCs w:val="22"/>
                <w:lang w:val="nl-NL"/>
              </w:rPr>
              <w:t>Internship company</w:t>
            </w:r>
          </w:p>
        </w:tc>
      </w:tr>
      <w:tr w:rsidR="004B72DE" w:rsidRPr="00533A82" w14:paraId="4396A674" w14:textId="77777777" w:rsidTr="00E82B46">
        <w:tc>
          <w:tcPr>
            <w:tcW w:w="8848" w:type="dxa"/>
            <w:gridSpan w:val="2"/>
          </w:tcPr>
          <w:p w14:paraId="59B6598F" w14:textId="5C456DF7" w:rsidR="004B72DE" w:rsidRPr="00533A82" w:rsidRDefault="004B72DE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>
              <w:rPr>
                <w:rFonts w:cs="Arial"/>
                <w:spacing w:val="-2"/>
                <w:sz w:val="22"/>
                <w:szCs w:val="22"/>
                <w:lang w:val="nl-NL"/>
              </w:rPr>
              <w:t>Company name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:  </w:t>
            </w:r>
          </w:p>
        </w:tc>
      </w:tr>
      <w:tr w:rsidR="00533A82" w:rsidRPr="00533A82" w14:paraId="2E8E85B4" w14:textId="77777777" w:rsidTr="004B72DE">
        <w:tc>
          <w:tcPr>
            <w:tcW w:w="4737" w:type="dxa"/>
          </w:tcPr>
          <w:p w14:paraId="057C9260" w14:textId="5F471668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>
              <w:rPr>
                <w:rFonts w:cs="Arial"/>
                <w:spacing w:val="-2"/>
                <w:sz w:val="22"/>
                <w:szCs w:val="22"/>
                <w:lang w:val="nl-NL"/>
              </w:rPr>
              <w:t>Visiting address</w:t>
            </w:r>
            <w:r w:rsidR="001D12DC"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:  </w:t>
            </w:r>
          </w:p>
        </w:tc>
        <w:tc>
          <w:tcPr>
            <w:tcW w:w="4111" w:type="dxa"/>
          </w:tcPr>
          <w:p w14:paraId="17082560" w14:textId="77777777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Website:</w:t>
            </w:r>
          </w:p>
        </w:tc>
      </w:tr>
      <w:tr w:rsidR="00533A82" w:rsidRPr="00533A82" w14:paraId="7193830E" w14:textId="77777777" w:rsidTr="004B72DE">
        <w:tc>
          <w:tcPr>
            <w:tcW w:w="4737" w:type="dxa"/>
          </w:tcPr>
          <w:p w14:paraId="2CAC1C37" w14:textId="46935578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Post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al 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code:</w:t>
            </w:r>
          </w:p>
          <w:p w14:paraId="61C32AF1" w14:textId="0357E3D7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>
              <w:rPr>
                <w:rFonts w:cs="Arial"/>
                <w:spacing w:val="-2"/>
                <w:sz w:val="22"/>
                <w:szCs w:val="22"/>
                <w:lang w:val="nl-NL"/>
              </w:rPr>
              <w:t>City</w:t>
            </w:r>
            <w:r w:rsidR="001D12DC"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: </w:t>
            </w:r>
          </w:p>
        </w:tc>
        <w:tc>
          <w:tcPr>
            <w:tcW w:w="4111" w:type="dxa"/>
          </w:tcPr>
          <w:p w14:paraId="17534BE6" w14:textId="4DB01BDD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Tele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ph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on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e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:</w:t>
            </w:r>
          </w:p>
        </w:tc>
      </w:tr>
      <w:tr w:rsidR="00533A82" w:rsidRPr="00533A82" w14:paraId="7BB0DCA2" w14:textId="77777777" w:rsidTr="004B72DE">
        <w:tc>
          <w:tcPr>
            <w:tcW w:w="8848" w:type="dxa"/>
            <w:gridSpan w:val="2"/>
            <w:shd w:val="clear" w:color="auto" w:fill="F2F2F2"/>
          </w:tcPr>
          <w:p w14:paraId="43179B62" w14:textId="67C20AE0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>
              <w:rPr>
                <w:rFonts w:cs="Arial"/>
                <w:b/>
                <w:spacing w:val="-2"/>
                <w:sz w:val="22"/>
                <w:szCs w:val="22"/>
                <w:lang w:val="nl-NL"/>
              </w:rPr>
              <w:t>Company supervisor</w:t>
            </w:r>
          </w:p>
        </w:tc>
      </w:tr>
      <w:tr w:rsidR="00533A82" w:rsidRPr="00533A82" w14:paraId="539408E7" w14:textId="77777777" w:rsidTr="004B72DE">
        <w:tc>
          <w:tcPr>
            <w:tcW w:w="4737" w:type="dxa"/>
          </w:tcPr>
          <w:p w14:paraId="4B0D317B" w14:textId="11FF3592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 Nam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e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:</w:t>
            </w:r>
            <w:r w:rsidR="003E4775"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4111" w:type="dxa"/>
          </w:tcPr>
          <w:p w14:paraId="5430149F" w14:textId="7DC6629D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Functi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on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:</w:t>
            </w:r>
          </w:p>
        </w:tc>
      </w:tr>
      <w:tr w:rsidR="00533A82" w:rsidRPr="00533A82" w14:paraId="6874B2AB" w14:textId="77777777" w:rsidTr="004B72DE">
        <w:tc>
          <w:tcPr>
            <w:tcW w:w="4737" w:type="dxa"/>
          </w:tcPr>
          <w:p w14:paraId="71266A65" w14:textId="399CD7F1" w:rsidR="001D12DC" w:rsidRPr="004F422B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 w:rsidRPr="004F422B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 w:rsidR="003D762D" w:rsidRPr="004F422B">
              <w:rPr>
                <w:rFonts w:cs="Arial"/>
                <w:spacing w:val="-2"/>
                <w:sz w:val="22"/>
                <w:szCs w:val="22"/>
              </w:rPr>
              <w:t>Education</w:t>
            </w:r>
            <w:r w:rsidR="004F422B" w:rsidRPr="004F422B">
              <w:rPr>
                <w:rFonts w:cs="Arial"/>
                <w:spacing w:val="-2"/>
                <w:sz w:val="22"/>
                <w:szCs w:val="22"/>
              </w:rPr>
              <w:t xml:space="preserve"> (field of study, degree)</w:t>
            </w:r>
            <w:r w:rsidRPr="004F422B">
              <w:rPr>
                <w:rFonts w:cs="Arial"/>
                <w:spacing w:val="-2"/>
                <w:sz w:val="22"/>
                <w:szCs w:val="22"/>
              </w:rPr>
              <w:t>:</w:t>
            </w:r>
          </w:p>
        </w:tc>
        <w:tc>
          <w:tcPr>
            <w:tcW w:w="4111" w:type="dxa"/>
          </w:tcPr>
          <w:p w14:paraId="69CC94C8" w14:textId="194037AB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Tele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ph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on</w:t>
            </w:r>
            <w:r w:rsidR="00F137E5">
              <w:rPr>
                <w:rFonts w:cs="Arial"/>
                <w:spacing w:val="-2"/>
                <w:sz w:val="22"/>
                <w:szCs w:val="22"/>
                <w:lang w:val="nl-NL"/>
              </w:rPr>
              <w:t>e</w:t>
            </w: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 xml:space="preserve">: </w:t>
            </w:r>
          </w:p>
        </w:tc>
      </w:tr>
      <w:tr w:rsidR="00533A82" w:rsidRPr="00533A82" w14:paraId="4CCA3052" w14:textId="77777777" w:rsidTr="004B72DE">
        <w:tc>
          <w:tcPr>
            <w:tcW w:w="4737" w:type="dxa"/>
          </w:tcPr>
          <w:p w14:paraId="5FF7272E" w14:textId="47C591BF" w:rsidR="001D12DC" w:rsidRPr="004F422B" w:rsidRDefault="004F422B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 w:rsidRPr="004F422B">
              <w:rPr>
                <w:rFonts w:cs="Arial"/>
                <w:spacing w:val="-2"/>
                <w:sz w:val="22"/>
                <w:szCs w:val="22"/>
              </w:rPr>
              <w:t xml:space="preserve"> Years working experience within field:</w:t>
            </w:r>
          </w:p>
        </w:tc>
        <w:tc>
          <w:tcPr>
            <w:tcW w:w="4111" w:type="dxa"/>
          </w:tcPr>
          <w:p w14:paraId="27A7007B" w14:textId="77777777" w:rsidR="001D12DC" w:rsidRPr="00533A82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spacing w:val="-2"/>
                <w:sz w:val="22"/>
                <w:szCs w:val="22"/>
                <w:lang w:val="nl-NL"/>
              </w:rPr>
              <w:t>E-mail:</w:t>
            </w:r>
          </w:p>
        </w:tc>
      </w:tr>
      <w:tr w:rsidR="004B72DE" w:rsidRPr="00F137E5" w14:paraId="3B77B1E9" w14:textId="77777777" w:rsidTr="0035100B">
        <w:tc>
          <w:tcPr>
            <w:tcW w:w="8848" w:type="dxa"/>
            <w:gridSpan w:val="2"/>
            <w:shd w:val="clear" w:color="auto" w:fill="auto"/>
          </w:tcPr>
          <w:p w14:paraId="1D46B1B4" w14:textId="77777777" w:rsidR="004B72DE" w:rsidRPr="00F137E5" w:rsidRDefault="004B72DE" w:rsidP="00533A82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 w:rsidRPr="00F137E5">
              <w:rPr>
                <w:rFonts w:cs="Arial"/>
                <w:spacing w:val="-2"/>
                <w:sz w:val="22"/>
                <w:szCs w:val="22"/>
              </w:rPr>
              <w:t>Expected starting date internship:</w:t>
            </w:r>
          </w:p>
          <w:p w14:paraId="43F224B9" w14:textId="10F074BD" w:rsidR="004B72DE" w:rsidRPr="00F137E5" w:rsidRDefault="004B72DE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  <w:tab w:val="left" w:pos="6485"/>
                <w:tab w:val="left" w:pos="7336"/>
                <w:tab w:val="left" w:pos="8187"/>
                <w:tab w:val="left" w:pos="9038"/>
              </w:tabs>
              <w:spacing w:before="64"/>
              <w:rPr>
                <w:rFonts w:cs="Arial"/>
                <w:spacing w:val="-2"/>
                <w:sz w:val="22"/>
                <w:szCs w:val="22"/>
              </w:rPr>
            </w:pPr>
            <w:r w:rsidRPr="00F137E5">
              <w:rPr>
                <w:rFonts w:cs="Arial"/>
                <w:spacing w:val="-2"/>
                <w:sz w:val="22"/>
                <w:szCs w:val="22"/>
              </w:rPr>
              <w:t>Expected end</w:t>
            </w:r>
            <w:r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 w:rsidRPr="00F137E5">
              <w:rPr>
                <w:rFonts w:cs="Arial"/>
                <w:spacing w:val="-2"/>
                <w:sz w:val="22"/>
                <w:szCs w:val="22"/>
              </w:rPr>
              <w:t>dat</w:t>
            </w:r>
            <w:r>
              <w:rPr>
                <w:rFonts w:cs="Arial"/>
                <w:spacing w:val="-2"/>
                <w:sz w:val="22"/>
                <w:szCs w:val="22"/>
              </w:rPr>
              <w:t>e</w:t>
            </w:r>
            <w:r w:rsidRPr="00F137E5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cs="Arial"/>
                <w:spacing w:val="-2"/>
                <w:sz w:val="22"/>
                <w:szCs w:val="22"/>
              </w:rPr>
              <w:t>internship</w:t>
            </w:r>
            <w:r w:rsidRPr="00F137E5">
              <w:rPr>
                <w:rFonts w:cs="Arial"/>
                <w:spacing w:val="-2"/>
                <w:sz w:val="22"/>
                <w:szCs w:val="22"/>
              </w:rPr>
              <w:t xml:space="preserve">:                       </w:t>
            </w:r>
          </w:p>
        </w:tc>
      </w:tr>
    </w:tbl>
    <w:p w14:paraId="79F11647" w14:textId="4415C17A" w:rsidR="001D12DC" w:rsidRPr="00F137E5" w:rsidRDefault="001D12DC" w:rsidP="001D12DC"/>
    <w:p w14:paraId="11AC3905" w14:textId="77777777" w:rsidR="00533A82" w:rsidRPr="00F137E5" w:rsidRDefault="00533A82" w:rsidP="001D12DC"/>
    <w:p w14:paraId="30F08B71" w14:textId="7ABC7E07" w:rsidR="00533A82" w:rsidRPr="00F137E5" w:rsidRDefault="00533A82" w:rsidP="001D12DC">
      <w:r w:rsidRPr="00F137E5">
        <w:br w:type="page"/>
      </w:r>
    </w:p>
    <w:p w14:paraId="2C3BCEC7" w14:textId="77777777" w:rsidR="001D12DC" w:rsidRPr="00F137E5" w:rsidRDefault="001D12DC" w:rsidP="001D12DC"/>
    <w:tbl>
      <w:tblPr>
        <w:tblW w:w="8989" w:type="dxa"/>
        <w:tblInd w:w="6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989"/>
      </w:tblGrid>
      <w:tr w:rsidR="001D12DC" w:rsidRPr="00533A82" w14:paraId="19D93FBE" w14:textId="77777777" w:rsidTr="004B72DE">
        <w:tc>
          <w:tcPr>
            <w:tcW w:w="8989" w:type="dxa"/>
            <w:shd w:val="clear" w:color="auto" w:fill="00B050"/>
          </w:tcPr>
          <w:p w14:paraId="17224C63" w14:textId="27F5F629" w:rsidR="001D12DC" w:rsidRPr="00533A82" w:rsidRDefault="00F137E5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  <w:tab w:val="left" w:pos="6485"/>
                <w:tab w:val="left" w:pos="7336"/>
                <w:tab w:val="left" w:pos="8187"/>
                <w:tab w:val="left" w:pos="9038"/>
              </w:tabs>
              <w:spacing w:before="64"/>
              <w:rPr>
                <w:rFonts w:cs="Arial"/>
                <w:b/>
                <w:color w:val="FFFFFF"/>
                <w:spacing w:val="-2"/>
                <w:sz w:val="24"/>
                <w:szCs w:val="24"/>
                <w:lang w:val="nl-NL"/>
              </w:rPr>
            </w:pPr>
            <w:r>
              <w:rPr>
                <w:rFonts w:cs="Arial"/>
                <w:b/>
                <w:color w:val="FFFFFF"/>
                <w:spacing w:val="-2"/>
                <w:sz w:val="24"/>
                <w:szCs w:val="24"/>
                <w:lang w:val="nl-NL"/>
              </w:rPr>
              <w:t>DESCRIPTION</w:t>
            </w:r>
            <w:r w:rsidR="001D12DC" w:rsidRPr="00533A82">
              <w:rPr>
                <w:rFonts w:cs="Arial"/>
                <w:b/>
                <w:color w:val="FFFFFF"/>
                <w:spacing w:val="-2"/>
                <w:sz w:val="24"/>
                <w:szCs w:val="24"/>
                <w:lang w:val="nl-NL"/>
              </w:rPr>
              <w:t xml:space="preserve"> </w:t>
            </w:r>
            <w:r>
              <w:rPr>
                <w:rFonts w:cs="Arial"/>
                <w:b/>
                <w:color w:val="FFFFFF"/>
                <w:spacing w:val="-2"/>
                <w:sz w:val="24"/>
                <w:szCs w:val="24"/>
                <w:lang w:val="nl-NL"/>
              </w:rPr>
              <w:t>OF</w:t>
            </w:r>
            <w:r w:rsidR="001D12DC" w:rsidRPr="00533A82">
              <w:rPr>
                <w:rFonts w:cs="Arial"/>
                <w:b/>
                <w:color w:val="FFFFFF"/>
                <w:spacing w:val="-2"/>
                <w:sz w:val="24"/>
                <w:szCs w:val="24"/>
                <w:lang w:val="nl-NL"/>
              </w:rPr>
              <w:t xml:space="preserve"> </w:t>
            </w:r>
            <w:r>
              <w:rPr>
                <w:rFonts w:cs="Arial"/>
                <w:b/>
                <w:color w:val="FFFFFF"/>
                <w:spacing w:val="-2"/>
                <w:sz w:val="24"/>
                <w:szCs w:val="24"/>
                <w:lang w:val="nl-NL"/>
              </w:rPr>
              <w:t>TH</w:t>
            </w:r>
            <w:r w:rsidR="001D12DC" w:rsidRPr="00533A82">
              <w:rPr>
                <w:rFonts w:cs="Arial"/>
                <w:b/>
                <w:color w:val="FFFFFF"/>
                <w:spacing w:val="-2"/>
                <w:sz w:val="24"/>
                <w:szCs w:val="24"/>
                <w:lang w:val="nl-NL"/>
              </w:rPr>
              <w:t xml:space="preserve">E </w:t>
            </w:r>
            <w:r>
              <w:rPr>
                <w:rFonts w:cs="Arial"/>
                <w:b/>
                <w:color w:val="FFFFFF"/>
                <w:spacing w:val="-2"/>
                <w:sz w:val="24"/>
                <w:szCs w:val="24"/>
                <w:lang w:val="nl-NL"/>
              </w:rPr>
              <w:t>INTERNSHIP</w:t>
            </w:r>
          </w:p>
        </w:tc>
      </w:tr>
      <w:tr w:rsidR="001D12DC" w:rsidRPr="00F137E5" w14:paraId="48D18F38" w14:textId="77777777" w:rsidTr="004B72DE">
        <w:tc>
          <w:tcPr>
            <w:tcW w:w="8989" w:type="dxa"/>
            <w:shd w:val="pct10" w:color="auto" w:fill="FFFFFF"/>
          </w:tcPr>
          <w:p w14:paraId="3E6F2454" w14:textId="486246AA" w:rsidR="001D12DC" w:rsidRPr="00F137E5" w:rsidRDefault="00F137E5" w:rsidP="003E477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b/>
                <w:bCs/>
                <w:spacing w:val="-2"/>
                <w:sz w:val="22"/>
                <w:szCs w:val="22"/>
              </w:rPr>
            </w:pPr>
            <w:r w:rsidRPr="00F137E5">
              <w:rPr>
                <w:rFonts w:cs="Arial"/>
                <w:b/>
                <w:bCs/>
                <w:spacing w:val="-2"/>
                <w:sz w:val="22"/>
                <w:szCs w:val="22"/>
              </w:rPr>
              <w:t>Company description</w:t>
            </w:r>
            <w:r w:rsidR="001D12DC" w:rsidRPr="00F137E5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 (in </w:t>
            </w:r>
            <w:r w:rsidRPr="00F137E5">
              <w:rPr>
                <w:rFonts w:cs="Arial"/>
                <w:b/>
                <w:bCs/>
                <w:spacing w:val="-2"/>
                <w:sz w:val="22"/>
                <w:szCs w:val="22"/>
              </w:rPr>
              <w:t>own</w:t>
            </w:r>
            <w:r w:rsidR="001D12DC" w:rsidRPr="00F137E5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 word</w:t>
            </w:r>
            <w:r>
              <w:rPr>
                <w:rFonts w:cs="Arial"/>
                <w:b/>
                <w:bCs/>
                <w:spacing w:val="-2"/>
                <w:sz w:val="22"/>
                <w:szCs w:val="22"/>
              </w:rPr>
              <w:t>s</w:t>
            </w:r>
            <w:r w:rsidR="001D12DC" w:rsidRPr="00F137E5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, </w:t>
            </w:r>
            <w:r>
              <w:rPr>
                <w:rFonts w:cs="Arial"/>
                <w:b/>
                <w:bCs/>
                <w:spacing w:val="-2"/>
                <w:sz w:val="22"/>
                <w:szCs w:val="22"/>
              </w:rPr>
              <w:t>no</w:t>
            </w:r>
            <w:r w:rsidR="001D12DC" w:rsidRPr="00F137E5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 copy-paste)</w:t>
            </w:r>
          </w:p>
        </w:tc>
      </w:tr>
      <w:tr w:rsidR="001D12DC" w:rsidRPr="00F137E5" w14:paraId="01DABB88" w14:textId="77777777" w:rsidTr="004B72DE">
        <w:tc>
          <w:tcPr>
            <w:tcW w:w="8989" w:type="dxa"/>
          </w:tcPr>
          <w:p w14:paraId="2A7035FB" w14:textId="10777075" w:rsidR="001D12DC" w:rsidRPr="00F137E5" w:rsidRDefault="001D12DC" w:rsidP="003E4775">
            <w:pPr>
              <w:rPr>
                <w:sz w:val="22"/>
                <w:szCs w:val="22"/>
              </w:rPr>
            </w:pPr>
            <w:r w:rsidRPr="00F137E5">
              <w:rPr>
                <w:sz w:val="22"/>
                <w:szCs w:val="22"/>
              </w:rPr>
              <w:t>Product</w:t>
            </w:r>
            <w:r w:rsidR="00F137E5" w:rsidRPr="00F137E5">
              <w:rPr>
                <w:sz w:val="22"/>
                <w:szCs w:val="22"/>
              </w:rPr>
              <w:t>s</w:t>
            </w:r>
            <w:r w:rsidRPr="00F137E5">
              <w:rPr>
                <w:sz w:val="22"/>
                <w:szCs w:val="22"/>
              </w:rPr>
              <w:t xml:space="preserve"> </w:t>
            </w:r>
            <w:r w:rsidR="00F137E5" w:rsidRPr="00F137E5">
              <w:rPr>
                <w:sz w:val="22"/>
                <w:szCs w:val="22"/>
              </w:rPr>
              <w:t>and</w:t>
            </w:r>
            <w:r w:rsidRPr="00F137E5">
              <w:rPr>
                <w:sz w:val="22"/>
                <w:szCs w:val="22"/>
              </w:rPr>
              <w:t>/o</w:t>
            </w:r>
            <w:r w:rsidR="00F137E5" w:rsidRPr="00F137E5">
              <w:rPr>
                <w:sz w:val="22"/>
                <w:szCs w:val="22"/>
              </w:rPr>
              <w:t>r</w:t>
            </w:r>
            <w:r w:rsidRPr="00F137E5">
              <w:rPr>
                <w:sz w:val="22"/>
                <w:szCs w:val="22"/>
              </w:rPr>
              <w:t xml:space="preserve"> </w:t>
            </w:r>
            <w:r w:rsidR="00F137E5" w:rsidRPr="00F137E5">
              <w:rPr>
                <w:sz w:val="22"/>
                <w:szCs w:val="22"/>
              </w:rPr>
              <w:t>services</w:t>
            </w:r>
            <w:r w:rsidRPr="00F137E5">
              <w:rPr>
                <w:sz w:val="22"/>
                <w:szCs w:val="22"/>
              </w:rPr>
              <w:t xml:space="preserve"> </w:t>
            </w:r>
            <w:r w:rsidR="00F137E5" w:rsidRPr="00F137E5">
              <w:rPr>
                <w:sz w:val="22"/>
                <w:szCs w:val="22"/>
              </w:rPr>
              <w:t>of</w:t>
            </w:r>
            <w:r w:rsidRPr="00F137E5">
              <w:rPr>
                <w:sz w:val="22"/>
                <w:szCs w:val="22"/>
              </w:rPr>
              <w:t xml:space="preserve"> </w:t>
            </w:r>
            <w:r w:rsidR="00F137E5" w:rsidRPr="00F137E5">
              <w:rPr>
                <w:sz w:val="22"/>
                <w:szCs w:val="22"/>
              </w:rPr>
              <w:t>the</w:t>
            </w:r>
            <w:r w:rsidRPr="00F137E5">
              <w:rPr>
                <w:sz w:val="22"/>
                <w:szCs w:val="22"/>
              </w:rPr>
              <w:t xml:space="preserve"> </w:t>
            </w:r>
            <w:r w:rsidR="00F137E5" w:rsidRPr="00F137E5">
              <w:rPr>
                <w:sz w:val="22"/>
                <w:szCs w:val="22"/>
              </w:rPr>
              <w:t>company</w:t>
            </w:r>
            <w:r w:rsidRPr="00F137E5">
              <w:rPr>
                <w:sz w:val="22"/>
                <w:szCs w:val="22"/>
              </w:rPr>
              <w:t xml:space="preserve">, </w:t>
            </w:r>
            <w:r w:rsidR="00F137E5" w:rsidRPr="00F137E5">
              <w:rPr>
                <w:sz w:val="22"/>
                <w:szCs w:val="22"/>
              </w:rPr>
              <w:t>company size</w:t>
            </w:r>
            <w:r w:rsidRPr="00F137E5">
              <w:rPr>
                <w:sz w:val="22"/>
                <w:szCs w:val="22"/>
              </w:rPr>
              <w:t>, w</w:t>
            </w:r>
            <w:r w:rsidR="00F137E5" w:rsidRPr="00F137E5">
              <w:rPr>
                <w:sz w:val="22"/>
                <w:szCs w:val="22"/>
              </w:rPr>
              <w:t>hi</w:t>
            </w:r>
            <w:r w:rsidR="00F137E5">
              <w:rPr>
                <w:sz w:val="22"/>
                <w:szCs w:val="22"/>
              </w:rPr>
              <w:t>ch</w:t>
            </w:r>
            <w:r w:rsidRPr="00F137E5">
              <w:rPr>
                <w:sz w:val="22"/>
                <w:szCs w:val="22"/>
              </w:rPr>
              <w:t xml:space="preserve"> </w:t>
            </w:r>
            <w:r w:rsidR="00F137E5">
              <w:rPr>
                <w:sz w:val="22"/>
                <w:szCs w:val="22"/>
              </w:rPr>
              <w:t>department</w:t>
            </w:r>
            <w:r w:rsidRPr="00F137E5">
              <w:rPr>
                <w:sz w:val="22"/>
                <w:szCs w:val="22"/>
              </w:rPr>
              <w:t>(</w:t>
            </w:r>
            <w:r w:rsidR="00F137E5">
              <w:rPr>
                <w:sz w:val="22"/>
                <w:szCs w:val="22"/>
              </w:rPr>
              <w:t>s</w:t>
            </w:r>
            <w:r w:rsidRPr="00F137E5">
              <w:rPr>
                <w:sz w:val="22"/>
                <w:szCs w:val="22"/>
              </w:rPr>
              <w:t xml:space="preserve">) </w:t>
            </w:r>
            <w:r w:rsidR="00F137E5">
              <w:rPr>
                <w:sz w:val="22"/>
                <w:szCs w:val="22"/>
              </w:rPr>
              <w:t>are</w:t>
            </w:r>
            <w:r w:rsidRPr="00F137E5">
              <w:rPr>
                <w:sz w:val="22"/>
                <w:szCs w:val="22"/>
              </w:rPr>
              <w:t xml:space="preserve"> relevant </w:t>
            </w:r>
            <w:r w:rsidR="00F137E5">
              <w:rPr>
                <w:sz w:val="22"/>
                <w:szCs w:val="22"/>
              </w:rPr>
              <w:t>to</w:t>
            </w:r>
            <w:r w:rsidRPr="00F137E5">
              <w:rPr>
                <w:sz w:val="22"/>
                <w:szCs w:val="22"/>
              </w:rPr>
              <w:t xml:space="preserve"> </w:t>
            </w:r>
            <w:r w:rsidR="00F137E5">
              <w:rPr>
                <w:sz w:val="22"/>
                <w:szCs w:val="22"/>
              </w:rPr>
              <w:t>your</w:t>
            </w:r>
            <w:r w:rsidRPr="00F137E5">
              <w:rPr>
                <w:sz w:val="22"/>
                <w:szCs w:val="22"/>
              </w:rPr>
              <w:t xml:space="preserve"> </w:t>
            </w:r>
            <w:r w:rsidR="00F137E5">
              <w:rPr>
                <w:sz w:val="22"/>
                <w:szCs w:val="22"/>
              </w:rPr>
              <w:t>internship</w:t>
            </w:r>
            <w:r w:rsidRPr="00F137E5">
              <w:rPr>
                <w:sz w:val="22"/>
                <w:szCs w:val="22"/>
              </w:rPr>
              <w:t xml:space="preserve">, </w:t>
            </w:r>
            <w:r w:rsidR="00F137E5">
              <w:rPr>
                <w:sz w:val="22"/>
                <w:szCs w:val="22"/>
              </w:rPr>
              <w:t>n</w:t>
            </w:r>
            <w:r w:rsidR="007D2BBC">
              <w:rPr>
                <w:sz w:val="22"/>
                <w:szCs w:val="22"/>
              </w:rPr>
              <w:t>umber of</w:t>
            </w:r>
            <w:r w:rsidRPr="00F137E5">
              <w:rPr>
                <w:sz w:val="22"/>
                <w:szCs w:val="22"/>
              </w:rPr>
              <w:t xml:space="preserve"> </w:t>
            </w:r>
            <w:r w:rsidR="007D2BBC">
              <w:rPr>
                <w:sz w:val="22"/>
                <w:szCs w:val="22"/>
              </w:rPr>
              <w:t>bachelors</w:t>
            </w:r>
            <w:r w:rsidRPr="00F137E5">
              <w:rPr>
                <w:sz w:val="22"/>
                <w:szCs w:val="22"/>
              </w:rPr>
              <w:t xml:space="preserve"> o</w:t>
            </w:r>
            <w:r w:rsidR="007D2BBC">
              <w:rPr>
                <w:sz w:val="22"/>
                <w:szCs w:val="22"/>
              </w:rPr>
              <w:t>r</w:t>
            </w:r>
            <w:r w:rsidRPr="00F137E5">
              <w:rPr>
                <w:sz w:val="22"/>
                <w:szCs w:val="22"/>
              </w:rPr>
              <w:t xml:space="preserve"> </w:t>
            </w:r>
            <w:r w:rsidR="007D2BBC">
              <w:rPr>
                <w:sz w:val="22"/>
                <w:szCs w:val="22"/>
              </w:rPr>
              <w:t>masters</w:t>
            </w:r>
            <w:r w:rsidRPr="00F137E5">
              <w:rPr>
                <w:sz w:val="22"/>
                <w:szCs w:val="22"/>
              </w:rPr>
              <w:t xml:space="preserve"> </w:t>
            </w:r>
            <w:r w:rsidR="007D2BBC">
              <w:rPr>
                <w:sz w:val="22"/>
                <w:szCs w:val="22"/>
              </w:rPr>
              <w:t>in</w:t>
            </w:r>
            <w:r w:rsidRPr="00F137E5">
              <w:rPr>
                <w:sz w:val="22"/>
                <w:szCs w:val="22"/>
              </w:rPr>
              <w:t xml:space="preserve"> ICT </w:t>
            </w:r>
            <w:r w:rsidR="007D2BBC">
              <w:rPr>
                <w:sz w:val="22"/>
                <w:szCs w:val="22"/>
              </w:rPr>
              <w:t>at</w:t>
            </w:r>
            <w:r w:rsidRPr="00F137E5">
              <w:rPr>
                <w:sz w:val="22"/>
                <w:szCs w:val="22"/>
              </w:rPr>
              <w:t xml:space="preserve"> </w:t>
            </w:r>
            <w:r w:rsidR="007D2BBC">
              <w:rPr>
                <w:sz w:val="22"/>
                <w:szCs w:val="22"/>
              </w:rPr>
              <w:t>these</w:t>
            </w:r>
            <w:r w:rsidRPr="00F137E5">
              <w:rPr>
                <w:sz w:val="22"/>
                <w:szCs w:val="22"/>
              </w:rPr>
              <w:t xml:space="preserve"> </w:t>
            </w:r>
            <w:r w:rsidR="007D2BBC">
              <w:rPr>
                <w:sz w:val="22"/>
                <w:szCs w:val="22"/>
              </w:rPr>
              <w:t>department(s)</w:t>
            </w:r>
            <w:r w:rsidRPr="00F137E5">
              <w:rPr>
                <w:sz w:val="22"/>
                <w:szCs w:val="22"/>
              </w:rPr>
              <w:t>, …</w:t>
            </w:r>
          </w:p>
          <w:p w14:paraId="4B2094B8" w14:textId="77777777" w:rsidR="00533A82" w:rsidRPr="00F137E5" w:rsidRDefault="00533A82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374C36AF" w14:textId="69A0711F" w:rsidR="00533A82" w:rsidRPr="00F137E5" w:rsidRDefault="00533A82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</w:tc>
      </w:tr>
      <w:tr w:rsidR="001D12DC" w:rsidRPr="00533A82" w14:paraId="56BCF257" w14:textId="77777777" w:rsidTr="004B72DE">
        <w:tc>
          <w:tcPr>
            <w:tcW w:w="8989" w:type="dxa"/>
            <w:shd w:val="clear" w:color="auto" w:fill="F2F2F2" w:themeFill="background1" w:themeFillShade="F2"/>
          </w:tcPr>
          <w:p w14:paraId="3F590FB9" w14:textId="06E3122D" w:rsidR="001D12DC" w:rsidRPr="007D2BBC" w:rsidRDefault="007D2BBC" w:rsidP="003E477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b/>
                <w:bCs/>
                <w:spacing w:val="-2"/>
                <w:sz w:val="22"/>
                <w:szCs w:val="22"/>
              </w:rPr>
            </w:pPr>
            <w:r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>Description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b/>
                <w:bCs/>
                <w:spacing w:val="-2"/>
                <w:sz w:val="22"/>
                <w:szCs w:val="22"/>
                <w:shd w:val="clear" w:color="auto" w:fill="F2F2F2"/>
              </w:rPr>
              <w:t>of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>th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e </w:t>
            </w:r>
            <w:r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internship </w:t>
            </w:r>
            <w:r>
              <w:rPr>
                <w:rFonts w:cs="Arial"/>
                <w:b/>
                <w:bCs/>
                <w:spacing w:val="-2"/>
                <w:sz w:val="22"/>
                <w:szCs w:val="22"/>
              </w:rPr>
              <w:t>assignmen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>t</w:t>
            </w:r>
          </w:p>
        </w:tc>
      </w:tr>
      <w:tr w:rsidR="001D12DC" w:rsidRPr="00533A82" w14:paraId="4DBF3312" w14:textId="77777777" w:rsidTr="004B72DE">
        <w:tc>
          <w:tcPr>
            <w:tcW w:w="8989" w:type="dxa"/>
          </w:tcPr>
          <w:p w14:paraId="187CE1A0" w14:textId="5076C811" w:rsidR="001D12DC" w:rsidRPr="007D2BBC" w:rsidRDefault="007B2D55" w:rsidP="003E47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assignment or tasks you will work on</w:t>
            </w:r>
          </w:p>
          <w:p w14:paraId="6CD950B6" w14:textId="77777777" w:rsidR="001D12DC" w:rsidRPr="007D2BBC" w:rsidRDefault="001D12DC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34C6E801" w14:textId="3BF6243F" w:rsidR="00533A82" w:rsidRPr="007D2BBC" w:rsidRDefault="00533A82" w:rsidP="00515A9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</w:tc>
      </w:tr>
      <w:tr w:rsidR="001D12DC" w:rsidRPr="007D2BBC" w14:paraId="028DFC8A" w14:textId="77777777" w:rsidTr="004B72DE">
        <w:tc>
          <w:tcPr>
            <w:tcW w:w="8989" w:type="dxa"/>
            <w:shd w:val="clear" w:color="auto" w:fill="F2F2F2" w:themeFill="background1" w:themeFillShade="F2"/>
          </w:tcPr>
          <w:p w14:paraId="3B172908" w14:textId="2EFE6AA4" w:rsidR="001D12DC" w:rsidRPr="007D2BBC" w:rsidRDefault="007D2BBC" w:rsidP="003E477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b/>
                <w:bCs/>
                <w:spacing w:val="-2"/>
                <w:sz w:val="22"/>
                <w:szCs w:val="22"/>
              </w:rPr>
            </w:pPr>
            <w:r w:rsidRPr="007D2BBC">
              <w:rPr>
                <w:rFonts w:cs="Arial"/>
                <w:b/>
                <w:bCs/>
                <w:spacing w:val="-2"/>
                <w:sz w:val="22"/>
                <w:szCs w:val="22"/>
                <w:shd w:val="clear" w:color="auto" w:fill="F2F2F2"/>
              </w:rPr>
              <w:t xml:space="preserve">Description of 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>start</w:t>
            </w:r>
            <w:r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ing 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>situati</w:t>
            </w:r>
            <w:r>
              <w:rPr>
                <w:rFonts w:cs="Arial"/>
                <w:b/>
                <w:bCs/>
                <w:spacing w:val="-2"/>
                <w:sz w:val="22"/>
                <w:szCs w:val="22"/>
              </w:rPr>
              <w:t>on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  <w:shd w:val="clear" w:color="auto" w:fill="F2F2F2"/>
              </w:rPr>
              <w:t xml:space="preserve"> </w:t>
            </w:r>
            <w:r>
              <w:rPr>
                <w:rFonts w:cs="Arial"/>
                <w:b/>
                <w:bCs/>
                <w:spacing w:val="-2"/>
                <w:sz w:val="22"/>
                <w:szCs w:val="22"/>
                <w:shd w:val="clear" w:color="auto" w:fill="F2F2F2"/>
              </w:rPr>
              <w:t>concerning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pacing w:val="-2"/>
                <w:sz w:val="22"/>
                <w:szCs w:val="22"/>
              </w:rPr>
              <w:t>the internship assignment</w:t>
            </w:r>
          </w:p>
        </w:tc>
      </w:tr>
      <w:tr w:rsidR="001D12DC" w:rsidRPr="007D2BBC" w14:paraId="3C861864" w14:textId="77777777" w:rsidTr="004B72DE">
        <w:tc>
          <w:tcPr>
            <w:tcW w:w="8989" w:type="dxa"/>
          </w:tcPr>
          <w:p w14:paraId="08C5E570" w14:textId="77A33F58" w:rsidR="003E4775" w:rsidRPr="007D2BBC" w:rsidRDefault="007B2D55" w:rsidP="003E477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after="54"/>
              <w:rPr>
                <w:rFonts w:cs="Arial"/>
                <w:spacing w:val="-2"/>
                <w:sz w:val="22"/>
                <w:szCs w:val="22"/>
              </w:rPr>
            </w:pPr>
            <w:r>
              <w:rPr>
                <w:rFonts w:cs="Arial"/>
                <w:spacing w:val="-2"/>
                <w:sz w:val="22"/>
                <w:szCs w:val="22"/>
              </w:rPr>
              <w:t>Have others already started to work on the assignment (if yes, what is already present)</w:t>
            </w:r>
          </w:p>
          <w:p w14:paraId="2DF09270" w14:textId="77777777" w:rsidR="00533A82" w:rsidRPr="007D2BBC" w:rsidRDefault="00533A82" w:rsidP="003E477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after="54"/>
              <w:rPr>
                <w:rFonts w:cs="Arial"/>
                <w:spacing w:val="-2"/>
                <w:sz w:val="22"/>
                <w:szCs w:val="22"/>
              </w:rPr>
            </w:pPr>
          </w:p>
          <w:p w14:paraId="3F15A5CA" w14:textId="2AFFAF30" w:rsidR="00533A82" w:rsidRPr="007D2BBC" w:rsidRDefault="00533A82" w:rsidP="003E477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after="54"/>
              <w:rPr>
                <w:rFonts w:cs="Arial"/>
                <w:spacing w:val="-2"/>
                <w:sz w:val="22"/>
                <w:szCs w:val="22"/>
              </w:rPr>
            </w:pPr>
          </w:p>
        </w:tc>
      </w:tr>
      <w:tr w:rsidR="001D12DC" w:rsidRPr="00533A82" w14:paraId="125C3B39" w14:textId="77777777" w:rsidTr="004B72DE">
        <w:tc>
          <w:tcPr>
            <w:tcW w:w="8989" w:type="dxa"/>
            <w:shd w:val="clear" w:color="auto" w:fill="F2F2F2" w:themeFill="background1" w:themeFillShade="F2"/>
          </w:tcPr>
          <w:p w14:paraId="042B760B" w14:textId="1883EF27" w:rsidR="001D12DC" w:rsidRPr="00533A82" w:rsidRDefault="007D2BBC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b/>
                <w:bCs/>
                <w:spacing w:val="-2"/>
                <w:sz w:val="22"/>
                <w:szCs w:val="22"/>
                <w:shd w:val="clear" w:color="auto" w:fill="F2F2F2"/>
                <w:lang w:val="nl-NL"/>
              </w:rPr>
            </w:pPr>
            <w:r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  <w:t>Why</w:t>
            </w:r>
            <w:r w:rsidR="001D12DC" w:rsidRPr="00533A82"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  <w:t xml:space="preserve"> </w:t>
            </w:r>
            <w:r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  <w:t>this</w:t>
            </w:r>
            <w:r w:rsidR="001D12DC" w:rsidRPr="00533A82"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  <w:t xml:space="preserve"> </w:t>
            </w:r>
            <w:r>
              <w:rPr>
                <w:rFonts w:cs="Arial"/>
                <w:b/>
                <w:bCs/>
                <w:spacing w:val="-2"/>
                <w:sz w:val="22"/>
                <w:szCs w:val="22"/>
                <w:shd w:val="clear" w:color="auto" w:fill="F2F2F2"/>
                <w:lang w:val="nl-NL"/>
              </w:rPr>
              <w:t>internship</w:t>
            </w:r>
          </w:p>
        </w:tc>
      </w:tr>
      <w:tr w:rsidR="001D12DC" w:rsidRPr="007D2BBC" w14:paraId="3D811EEA" w14:textId="77777777" w:rsidTr="004B72DE">
        <w:tc>
          <w:tcPr>
            <w:tcW w:w="8989" w:type="dxa"/>
          </w:tcPr>
          <w:p w14:paraId="0502936D" w14:textId="4F45ED62" w:rsidR="001D12DC" w:rsidRPr="004B72DE" w:rsidRDefault="001D12DC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 w:rsidRPr="004B72DE">
              <w:rPr>
                <w:rFonts w:cs="Arial"/>
                <w:spacing w:val="-2"/>
                <w:sz w:val="22"/>
                <w:szCs w:val="22"/>
              </w:rPr>
              <w:t>Motivat</w:t>
            </w:r>
            <w:r w:rsidR="003E4775" w:rsidRPr="004B72DE">
              <w:rPr>
                <w:rFonts w:cs="Arial"/>
                <w:spacing w:val="-2"/>
                <w:sz w:val="22"/>
                <w:szCs w:val="22"/>
              </w:rPr>
              <w:t>i</w:t>
            </w:r>
            <w:r w:rsidR="007D2BBC" w:rsidRPr="004B72DE">
              <w:rPr>
                <w:rFonts w:cs="Arial"/>
                <w:spacing w:val="-2"/>
                <w:sz w:val="22"/>
                <w:szCs w:val="22"/>
              </w:rPr>
              <w:t>on</w:t>
            </w:r>
            <w:r w:rsidRPr="004B72DE">
              <w:rPr>
                <w:rFonts w:cs="Arial"/>
                <w:spacing w:val="-2"/>
                <w:sz w:val="22"/>
                <w:szCs w:val="22"/>
              </w:rPr>
              <w:t>:</w:t>
            </w:r>
          </w:p>
          <w:p w14:paraId="6E8F36E6" w14:textId="3E66FD95" w:rsidR="00533A82" w:rsidRPr="004B72DE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101B04C3" w14:textId="77777777" w:rsidR="00533A82" w:rsidRPr="004B72DE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798EBCB0" w14:textId="05360747" w:rsidR="001D12DC" w:rsidRPr="007D2BBC" w:rsidRDefault="007D2BBC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 w:rsidRPr="007D2BBC">
              <w:rPr>
                <w:rFonts w:cs="Arial"/>
                <w:spacing w:val="-2"/>
                <w:sz w:val="22"/>
                <w:szCs w:val="22"/>
              </w:rPr>
              <w:t>Why does this</w:t>
            </w:r>
            <w:r w:rsidR="00533A82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 xml:space="preserve">connect to your </w:t>
            </w:r>
            <w:r>
              <w:rPr>
                <w:rFonts w:cs="Arial"/>
                <w:spacing w:val="-2"/>
                <w:sz w:val="22"/>
                <w:szCs w:val="22"/>
              </w:rPr>
              <w:t>study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 xml:space="preserve"> profile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>:</w:t>
            </w:r>
          </w:p>
          <w:p w14:paraId="49402A29" w14:textId="77777777" w:rsidR="00533A82" w:rsidRPr="007D2BBC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shd w:val="clear" w:color="auto" w:fill="F2F2F2"/>
              </w:rPr>
            </w:pPr>
          </w:p>
          <w:p w14:paraId="53E61A05" w14:textId="77927930" w:rsidR="00533A82" w:rsidRPr="007D2BBC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  <w:shd w:val="clear" w:color="auto" w:fill="F2F2F2"/>
              </w:rPr>
            </w:pPr>
          </w:p>
        </w:tc>
      </w:tr>
      <w:tr w:rsidR="001D12DC" w:rsidRPr="00533A82" w14:paraId="009374B7" w14:textId="77777777" w:rsidTr="004B72DE">
        <w:tc>
          <w:tcPr>
            <w:tcW w:w="8989" w:type="dxa"/>
            <w:shd w:val="clear" w:color="auto" w:fill="F2F2F2"/>
          </w:tcPr>
          <w:p w14:paraId="7F627E47" w14:textId="0EF61E30" w:rsidR="001D12DC" w:rsidRPr="007D2BBC" w:rsidRDefault="007D2BBC" w:rsidP="003E477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b/>
                <w:bCs/>
                <w:spacing w:val="-2"/>
                <w:sz w:val="22"/>
                <w:szCs w:val="22"/>
              </w:rPr>
            </w:pPr>
            <w:r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>Description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>of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>th</w:t>
            </w:r>
            <w:r w:rsidR="001D12DC"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e </w:t>
            </w:r>
            <w:r w:rsidRPr="007D2BBC">
              <w:rPr>
                <w:rFonts w:cs="Arial"/>
                <w:b/>
                <w:bCs/>
                <w:spacing w:val="-2"/>
                <w:sz w:val="22"/>
                <w:szCs w:val="22"/>
              </w:rPr>
              <w:t xml:space="preserve">internship </w:t>
            </w:r>
            <w:r>
              <w:rPr>
                <w:rFonts w:cs="Arial"/>
                <w:b/>
                <w:bCs/>
                <w:spacing w:val="-2"/>
                <w:sz w:val="22"/>
                <w:szCs w:val="22"/>
              </w:rPr>
              <w:t>goals</w:t>
            </w:r>
          </w:p>
        </w:tc>
      </w:tr>
      <w:tr w:rsidR="001D12DC" w:rsidRPr="007D2BBC" w14:paraId="7AE2DAED" w14:textId="77777777" w:rsidTr="004B72DE">
        <w:tc>
          <w:tcPr>
            <w:tcW w:w="8989" w:type="dxa"/>
          </w:tcPr>
          <w:p w14:paraId="33F13AF7" w14:textId="6C6A254D" w:rsidR="001D12DC" w:rsidRPr="007D2BBC" w:rsidRDefault="007D2BBC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 w:rsidRPr="007D2BBC">
              <w:rPr>
                <w:rFonts w:cs="Arial"/>
                <w:spacing w:val="-2"/>
                <w:sz w:val="22"/>
                <w:szCs w:val="22"/>
              </w:rPr>
              <w:t>Professional competencies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>at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>level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2 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>that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>you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>expect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t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>o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cs="Arial"/>
                <w:spacing w:val="-2"/>
                <w:sz w:val="22"/>
                <w:szCs w:val="22"/>
              </w:rPr>
              <w:t>execute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cs="Arial"/>
                <w:spacing w:val="-2"/>
                <w:sz w:val="22"/>
                <w:szCs w:val="22"/>
              </w:rPr>
              <w:t>during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cs="Arial"/>
                <w:spacing w:val="-2"/>
                <w:sz w:val="22"/>
                <w:szCs w:val="22"/>
              </w:rPr>
              <w:t>the internship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>:</w:t>
            </w:r>
          </w:p>
          <w:p w14:paraId="3B62DD5C" w14:textId="2EF8B5F7" w:rsidR="00533A82" w:rsidRPr="007D2BBC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16698BB1" w14:textId="77777777" w:rsidR="00533A82" w:rsidRPr="007D2BBC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66F4FAA8" w14:textId="736EC5EF" w:rsidR="00533A82" w:rsidRPr="007D2BBC" w:rsidRDefault="007D2BBC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 w:rsidRPr="007D2BBC">
              <w:rPr>
                <w:rFonts w:cs="Arial"/>
                <w:spacing w:val="-2"/>
                <w:sz w:val="22"/>
                <w:szCs w:val="22"/>
              </w:rPr>
              <w:t xml:space="preserve">Professional 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>product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>s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>that you will deliver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 </w:t>
            </w:r>
            <w:r w:rsidRPr="007D2BBC">
              <w:rPr>
                <w:rFonts w:cs="Arial"/>
                <w:spacing w:val="-2"/>
                <w:sz w:val="22"/>
                <w:szCs w:val="22"/>
              </w:rPr>
              <w:t>d</w:t>
            </w:r>
            <w:r>
              <w:rPr>
                <w:rFonts w:cs="Arial"/>
                <w:spacing w:val="-2"/>
                <w:sz w:val="22"/>
                <w:szCs w:val="22"/>
              </w:rPr>
              <w:t>uring th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 xml:space="preserve">e </w:t>
            </w:r>
            <w:r>
              <w:rPr>
                <w:rFonts w:cs="Arial"/>
                <w:spacing w:val="-2"/>
                <w:sz w:val="22"/>
                <w:szCs w:val="22"/>
              </w:rPr>
              <w:t>internship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>:</w:t>
            </w:r>
          </w:p>
          <w:p w14:paraId="42291DBF" w14:textId="77777777" w:rsidR="00533A82" w:rsidRPr="007D2BBC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057BD68F" w14:textId="304780E8" w:rsidR="00533A82" w:rsidRPr="007D2BBC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</w:tc>
      </w:tr>
      <w:tr w:rsidR="001D12DC" w:rsidRPr="00533A82" w14:paraId="4BBBA12A" w14:textId="77777777" w:rsidTr="004B72DE">
        <w:tc>
          <w:tcPr>
            <w:tcW w:w="8989" w:type="dxa"/>
            <w:shd w:val="clear" w:color="auto" w:fill="F2F2F2"/>
          </w:tcPr>
          <w:p w14:paraId="6BF5B207" w14:textId="6FC6D640" w:rsidR="001D12DC" w:rsidRPr="00533A82" w:rsidRDefault="001D12DC" w:rsidP="003E4775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</w:pPr>
            <w:r w:rsidRPr="00533A82"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  <w:t>Person</w:t>
            </w:r>
            <w:r w:rsidR="007D2BBC"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  <w:t>a</w:t>
            </w:r>
            <w:r w:rsidRPr="00533A82"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  <w:t xml:space="preserve">l </w:t>
            </w:r>
            <w:r w:rsidR="007D2BBC"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  <w:t xml:space="preserve">development </w:t>
            </w:r>
            <w:r w:rsidRPr="00533A82">
              <w:rPr>
                <w:rFonts w:cs="Arial"/>
                <w:b/>
                <w:bCs/>
                <w:spacing w:val="-2"/>
                <w:sz w:val="22"/>
                <w:szCs w:val="22"/>
                <w:lang w:val="nl-NL"/>
              </w:rPr>
              <w:t>plan</w:t>
            </w:r>
          </w:p>
        </w:tc>
      </w:tr>
      <w:tr w:rsidR="001D12DC" w:rsidRPr="00F137E5" w14:paraId="0AEF011E" w14:textId="77777777" w:rsidTr="004B72DE">
        <w:tc>
          <w:tcPr>
            <w:tcW w:w="8989" w:type="dxa"/>
          </w:tcPr>
          <w:p w14:paraId="7822B460" w14:textId="3D1A98F5" w:rsidR="001D12DC" w:rsidRPr="007D2BBC" w:rsidRDefault="007D2BBC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 w:rsidRPr="007D2BBC">
              <w:rPr>
                <w:rFonts w:cs="Arial"/>
                <w:spacing w:val="-2"/>
                <w:sz w:val="22"/>
                <w:szCs w:val="22"/>
              </w:rPr>
              <w:t>Points of attention that you have planned for yourself during the internship (what and how</w:t>
            </w:r>
            <w:r w:rsidR="001D12DC" w:rsidRPr="007D2BBC">
              <w:rPr>
                <w:rFonts w:cs="Arial"/>
                <w:spacing w:val="-2"/>
                <w:sz w:val="22"/>
                <w:szCs w:val="22"/>
              </w:rPr>
              <w:t>):</w:t>
            </w:r>
          </w:p>
          <w:p w14:paraId="7D6D0522" w14:textId="664E58E3" w:rsidR="00533A82" w:rsidRPr="007D2BBC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66B4F7DF" w14:textId="77777777" w:rsidR="00533A82" w:rsidRPr="007D2BBC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28DB1F4E" w14:textId="46EF7252" w:rsidR="001D12DC" w:rsidRPr="004B72DE" w:rsidRDefault="007D2BBC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  <w:r w:rsidRPr="004B72DE">
              <w:rPr>
                <w:rFonts w:cs="Arial"/>
                <w:spacing w:val="-2"/>
                <w:sz w:val="22"/>
                <w:szCs w:val="22"/>
              </w:rPr>
              <w:t>Documentation that you will include in your internship portfolio</w:t>
            </w:r>
            <w:r w:rsidR="00543013">
              <w:rPr>
                <w:rFonts w:cs="Arial"/>
                <w:spacing w:val="-2"/>
                <w:sz w:val="22"/>
                <w:szCs w:val="22"/>
              </w:rPr>
              <w:t>, concerning your personal goals</w:t>
            </w:r>
            <w:r w:rsidR="001D12DC" w:rsidRPr="004B72DE">
              <w:rPr>
                <w:rFonts w:cs="Arial"/>
                <w:spacing w:val="-2"/>
                <w:sz w:val="22"/>
                <w:szCs w:val="22"/>
              </w:rPr>
              <w:t>:</w:t>
            </w:r>
          </w:p>
          <w:p w14:paraId="6173B522" w14:textId="77777777" w:rsidR="00533A82" w:rsidRPr="004B72DE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  <w:p w14:paraId="1284C7BB" w14:textId="47960612" w:rsidR="00533A82" w:rsidRPr="004B72DE" w:rsidRDefault="00533A82" w:rsidP="001D12DC">
            <w:pPr>
              <w:tabs>
                <w:tab w:val="left" w:pos="530"/>
                <w:tab w:val="left" w:pos="1380"/>
                <w:tab w:val="left" w:pos="1824"/>
                <w:tab w:val="left" w:pos="2231"/>
                <w:tab w:val="left" w:pos="3082"/>
                <w:tab w:val="left" w:pos="3933"/>
                <w:tab w:val="left" w:pos="4784"/>
                <w:tab w:val="left" w:pos="5634"/>
                <w:tab w:val="left" w:pos="5660"/>
                <w:tab w:val="left" w:pos="6032"/>
              </w:tabs>
              <w:spacing w:before="64" w:after="54"/>
              <w:rPr>
                <w:rFonts w:cs="Arial"/>
                <w:spacing w:val="-2"/>
                <w:sz w:val="22"/>
                <w:szCs w:val="22"/>
              </w:rPr>
            </w:pPr>
          </w:p>
        </w:tc>
      </w:tr>
    </w:tbl>
    <w:p w14:paraId="4B2FBE5D" w14:textId="77777777" w:rsidR="001D12DC" w:rsidRPr="004B72DE" w:rsidRDefault="001D12DC" w:rsidP="001D771C"/>
    <w:sectPr w:rsidR="001D12DC" w:rsidRPr="004B72DE" w:rsidSect="00F137E5">
      <w:headerReference w:type="default" r:id="rId9"/>
      <w:headerReference w:type="first" r:id="rId10"/>
      <w:pgSz w:w="11907" w:h="16839" w:code="9"/>
      <w:pgMar w:top="2651" w:right="1162" w:bottom="1418" w:left="138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1AAD" w14:textId="77777777" w:rsidR="00C715B5" w:rsidRDefault="00C715B5" w:rsidP="005554BD">
      <w:r>
        <w:separator/>
      </w:r>
    </w:p>
  </w:endnote>
  <w:endnote w:type="continuationSeparator" w:id="0">
    <w:p w14:paraId="2FC18ED7" w14:textId="77777777" w:rsidR="00C715B5" w:rsidRDefault="00C715B5" w:rsidP="00555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BE13" w14:textId="77777777" w:rsidR="00C715B5" w:rsidRDefault="00C715B5" w:rsidP="005554BD">
      <w:r>
        <w:separator/>
      </w:r>
    </w:p>
  </w:footnote>
  <w:footnote w:type="continuationSeparator" w:id="0">
    <w:p w14:paraId="7EBE0B15" w14:textId="77777777" w:rsidR="00C715B5" w:rsidRDefault="00C715B5" w:rsidP="00555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8125" w14:textId="22B6F902" w:rsidR="00F67E9B" w:rsidRDefault="00F137E5">
    <w:pPr>
      <w:pStyle w:val="Header"/>
      <w:rPr>
        <w:lang w:val="nl-NL"/>
      </w:rPr>
    </w:pPr>
    <w:r>
      <w:rPr>
        <w:noProof/>
        <w:lang w:val="nl-NL" w:eastAsia="nl-NL"/>
      </w:rPr>
      <w:drawing>
        <wp:anchor distT="0" distB="0" distL="114300" distR="114300" simplePos="0" relativeHeight="251668480" behindDoc="0" locked="0" layoutInCell="1" allowOverlap="1" wp14:anchorId="6CDCB833" wp14:editId="68B45703">
          <wp:simplePos x="0" y="0"/>
          <wp:positionH relativeFrom="page">
            <wp:posOffset>638012</wp:posOffset>
          </wp:positionH>
          <wp:positionV relativeFrom="page">
            <wp:posOffset>449580</wp:posOffset>
          </wp:positionV>
          <wp:extent cx="1922780" cy="719455"/>
          <wp:effectExtent l="0" t="0" r="0" b="4445"/>
          <wp:wrapNone/>
          <wp:docPr id="6" name="Afbeelding 1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278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06FD">
      <w:rPr>
        <w:noProof/>
        <w:lang w:val="nl-NL" w:eastAsia="nl-NL"/>
      </w:rPr>
      <w:drawing>
        <wp:anchor distT="0" distB="0" distL="114300" distR="114300" simplePos="0" relativeHeight="251664384" behindDoc="0" locked="0" layoutInCell="1" allowOverlap="1" wp14:anchorId="022F5240" wp14:editId="2B63A87E">
          <wp:simplePos x="0" y="0"/>
          <wp:positionH relativeFrom="page">
            <wp:posOffset>0</wp:posOffset>
          </wp:positionH>
          <wp:positionV relativeFrom="page">
            <wp:posOffset>9949815</wp:posOffset>
          </wp:positionV>
          <wp:extent cx="7560000" cy="761880"/>
          <wp:effectExtent l="0" t="0" r="3175" b="635"/>
          <wp:wrapNone/>
          <wp:docPr id="5" name="Afbeelding 5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61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352FED" w14:textId="77777777" w:rsidR="00F67E9B" w:rsidRDefault="00F67E9B">
    <w:pPr>
      <w:pStyle w:val="Header"/>
      <w:rPr>
        <w:lang w:val="nl-NL"/>
      </w:rPr>
    </w:pPr>
  </w:p>
  <w:p w14:paraId="117C5584" w14:textId="77777777" w:rsidR="00F67E9B" w:rsidRDefault="00F67E9B">
    <w:pPr>
      <w:pStyle w:val="Header"/>
      <w:rPr>
        <w:lang w:val="nl-NL"/>
      </w:rPr>
    </w:pPr>
  </w:p>
  <w:p w14:paraId="69E96831" w14:textId="77777777" w:rsidR="00F67E9B" w:rsidRDefault="00F67E9B">
    <w:pPr>
      <w:pStyle w:val="Header"/>
      <w:rPr>
        <w:lang w:val="nl-NL"/>
      </w:rPr>
    </w:pPr>
  </w:p>
  <w:p w14:paraId="3A4F0554" w14:textId="77777777" w:rsidR="00A51BCA" w:rsidRDefault="00A51BCA">
    <w:pPr>
      <w:pStyle w:val="Header"/>
      <w:rPr>
        <w:lang w:val="nl-NL"/>
      </w:rPr>
    </w:pPr>
  </w:p>
  <w:tbl>
    <w:tblPr>
      <w:tblStyle w:val="TableGrid"/>
      <w:tblW w:w="0" w:type="auto"/>
      <w:tblInd w:w="-14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1417"/>
      <w:gridCol w:w="6878"/>
    </w:tblGrid>
    <w:tr w:rsidR="007B5E28" w:rsidRPr="00B171A3" w14:paraId="216D1B70" w14:textId="77777777" w:rsidTr="007B5E28">
      <w:sdt>
        <w:sdtPr>
          <w:rPr>
            <w:lang w:val="nl-NL"/>
          </w:rPr>
          <w:alias w:val="lblPagina"/>
          <w:tag w:val="lblPagina"/>
          <w:id w:val="-1693140006"/>
          <w:text/>
        </w:sdtPr>
        <w:sdtEndPr/>
        <w:sdtContent>
          <w:tc>
            <w:tcPr>
              <w:tcW w:w="1417" w:type="dxa"/>
            </w:tcPr>
            <w:p w14:paraId="048C4614" w14:textId="7797FDB0" w:rsidR="007B5E28" w:rsidRPr="00B136A7" w:rsidRDefault="007B5E28" w:rsidP="007B5E28">
              <w:pPr>
                <w:pStyle w:val="zKop"/>
                <w:rPr>
                  <w:lang w:val="nl-NL"/>
                </w:rPr>
              </w:pPr>
              <w:r>
                <w:rPr>
                  <w:lang w:val="nl-NL"/>
                </w:rPr>
                <w:t>Pag</w:t>
              </w:r>
              <w:r w:rsidR="00F137E5">
                <w:rPr>
                  <w:lang w:val="nl-NL"/>
                </w:rPr>
                <w:t>e</w:t>
              </w:r>
            </w:p>
          </w:tc>
        </w:sdtContent>
      </w:sdt>
      <w:tc>
        <w:tcPr>
          <w:tcW w:w="6878" w:type="dxa"/>
        </w:tcPr>
        <w:p w14:paraId="14692996" w14:textId="77777777" w:rsidR="007B5E28" w:rsidRPr="00B136A7" w:rsidRDefault="007B5E28" w:rsidP="004C7E2D">
          <w:pPr>
            <w:rPr>
              <w:lang w:val="nl-NL"/>
            </w:rPr>
          </w:pPr>
          <w:r w:rsidRPr="00B136A7">
            <w:rPr>
              <w:lang w:val="nl-NL"/>
            </w:rPr>
            <w:fldChar w:fldCharType="begin"/>
          </w:r>
          <w:r w:rsidRPr="00B136A7">
            <w:rPr>
              <w:lang w:val="nl-NL"/>
            </w:rPr>
            <w:instrText xml:space="preserve"> PAGE  \* Arabic  \* MERGEFORMAT </w:instrText>
          </w:r>
          <w:r w:rsidRPr="00B136A7">
            <w:rPr>
              <w:lang w:val="nl-NL"/>
            </w:rPr>
            <w:fldChar w:fldCharType="separate"/>
          </w:r>
          <w:r>
            <w:rPr>
              <w:noProof/>
              <w:lang w:val="nl-NL"/>
            </w:rPr>
            <w:t>2</w:t>
          </w:r>
          <w:r w:rsidRPr="00B136A7">
            <w:rPr>
              <w:lang w:val="nl-NL"/>
            </w:rPr>
            <w:fldChar w:fldCharType="end"/>
          </w:r>
          <w:r w:rsidRPr="00B136A7">
            <w:rPr>
              <w:lang w:val="nl-NL"/>
            </w:rPr>
            <w:t xml:space="preserve"> </w:t>
          </w:r>
          <w:r>
            <w:rPr>
              <w:lang w:val="nl-NL"/>
            </w:rPr>
            <w:t>/</w:t>
          </w:r>
          <w:r w:rsidRPr="00B136A7">
            <w:rPr>
              <w:lang w:val="nl-NL"/>
            </w:rPr>
            <w:t xml:space="preserve"> </w:t>
          </w:r>
          <w:r w:rsidRPr="00B136A7">
            <w:rPr>
              <w:lang w:val="nl-NL"/>
            </w:rPr>
            <w:fldChar w:fldCharType="begin"/>
          </w:r>
          <w:r w:rsidRPr="00B136A7">
            <w:rPr>
              <w:lang w:val="nl-NL"/>
            </w:rPr>
            <w:instrText xml:space="preserve"> NUMPAGES  \* Arabic  \* MERGEFORMAT </w:instrText>
          </w:r>
          <w:r w:rsidRPr="00B136A7">
            <w:rPr>
              <w:lang w:val="nl-NL"/>
            </w:rPr>
            <w:fldChar w:fldCharType="separate"/>
          </w:r>
          <w:r>
            <w:rPr>
              <w:noProof/>
              <w:lang w:val="nl-NL"/>
            </w:rPr>
            <w:t>2</w:t>
          </w:r>
          <w:r w:rsidRPr="00B136A7">
            <w:rPr>
              <w:lang w:val="nl-NL"/>
            </w:rPr>
            <w:fldChar w:fldCharType="end"/>
          </w:r>
        </w:p>
      </w:tc>
    </w:tr>
  </w:tbl>
  <w:p w14:paraId="71C25726" w14:textId="77777777" w:rsidR="00F67E9B" w:rsidRDefault="00F67E9B" w:rsidP="00F67E9B"/>
  <w:p w14:paraId="4796473D" w14:textId="77777777" w:rsidR="00F67E9B" w:rsidRPr="00F67E9B" w:rsidRDefault="00F67E9B" w:rsidP="00F67E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639A" w14:textId="06C462E6" w:rsidR="00C0590F" w:rsidRDefault="00F137E5">
    <w:pPr>
      <w:pStyle w:val="Header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90449F" wp14:editId="0FD58EB9">
              <wp:simplePos x="0" y="0"/>
              <wp:positionH relativeFrom="column">
                <wp:posOffset>1517178</wp:posOffset>
              </wp:positionH>
              <wp:positionV relativeFrom="page">
                <wp:posOffset>479425</wp:posOffset>
              </wp:positionV>
              <wp:extent cx="4490085" cy="467995"/>
              <wp:effectExtent l="0" t="0" r="5715" b="1905"/>
              <wp:wrapNone/>
              <wp:docPr id="2" name="Tekstvak 2" title="docty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90085" cy="4679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2C43E" w14:textId="3B68B824" w:rsidR="0079346E" w:rsidRPr="00E111D9" w:rsidRDefault="004F422B" w:rsidP="00E111D9">
                          <w:pPr>
                            <w:pStyle w:val="zDocName"/>
                          </w:pPr>
                          <w:sdt>
                            <w:sdtPr>
                              <w:alias w:val="Titel: knop rechts in het lint koptekst sluiten om terug te keren naar het document"/>
                              <w:id w:val="2007249014"/>
                              <w:placeholder>
                                <w:docPart w:val="0BEF018273FCA84C992B7131E61C575A"/>
                              </w:placeholder>
                              <w:text/>
                            </w:sdtPr>
                            <w:sdtEndPr/>
                            <w:sdtContent>
                              <w:r w:rsidR="00F137E5">
                                <w:t>Internship proposal</w:t>
                              </w:r>
                              <w:r w:rsidR="001D12DC">
                                <w:t xml:space="preserve"> HBO-ICT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0449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alt="Title: doctype" style="position:absolute;margin-left:119.45pt;margin-top:37.75pt;width:353.55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" fillcolor="white [3201]" stroked="f" strokeweight=".5pt">
              <v:textbox inset=",0">
                <w:txbxContent>
                  <w:p w14:paraId="49B2C43E" w14:textId="3B68B824" w:rsidR="0079346E" w:rsidRPr="00E111D9" w:rsidRDefault="003135BB" w:rsidP="00E111D9">
                    <w:pPr>
                      <w:pStyle w:val="zDocName"/>
                    </w:pPr>
                    <w:sdt>
                      <w:sdtPr>
                        <w:alias w:val="Titel: knop rechts in het lint koptekst sluiten om terug te keren naar het document"/>
                        <w:id w:val="2007249014"/>
                        <w:placeholder>
                          <w:docPart w:val="0BEF018273FCA84C992B7131E61C575A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F137E5">
                          <w:t>Internship</w:t>
                        </w:r>
                        <w:proofErr w:type="spellEnd"/>
                        <w:r w:rsidR="00F137E5">
                          <w:t xml:space="preserve"> </w:t>
                        </w:r>
                        <w:proofErr w:type="spellStart"/>
                        <w:r w:rsidR="00F137E5">
                          <w:t>proposal</w:t>
                        </w:r>
                        <w:proofErr w:type="spellEnd"/>
                        <w:r w:rsidR="001D12DC">
                          <w:t xml:space="preserve"> HBO-ICT</w:t>
                        </w:r>
                      </w:sdtContent>
                    </w:sdt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val="nl-NL" w:eastAsia="nl-NL"/>
      </w:rPr>
      <w:drawing>
        <wp:anchor distT="0" distB="0" distL="114300" distR="114300" simplePos="0" relativeHeight="251666432" behindDoc="0" locked="0" layoutInCell="1" allowOverlap="1" wp14:anchorId="380FCED1" wp14:editId="3712D1B2">
          <wp:simplePos x="0" y="0"/>
          <wp:positionH relativeFrom="page">
            <wp:posOffset>606897</wp:posOffset>
          </wp:positionH>
          <wp:positionV relativeFrom="page">
            <wp:posOffset>386080</wp:posOffset>
          </wp:positionV>
          <wp:extent cx="1922780" cy="719455"/>
          <wp:effectExtent l="0" t="0" r="0" b="4445"/>
          <wp:wrapNone/>
          <wp:docPr id="1" name="Afbeelding 1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278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06FD">
      <w:rPr>
        <w:noProof/>
        <w:lang w:val="nl-NL" w:eastAsia="nl-NL"/>
      </w:rPr>
      <w:drawing>
        <wp:anchor distT="0" distB="0" distL="114300" distR="114300" simplePos="0" relativeHeight="251663360" behindDoc="0" locked="0" layoutInCell="1" allowOverlap="1" wp14:anchorId="6366BE75" wp14:editId="735866E7">
          <wp:simplePos x="0" y="0"/>
          <wp:positionH relativeFrom="page">
            <wp:posOffset>0</wp:posOffset>
          </wp:positionH>
          <wp:positionV relativeFrom="page">
            <wp:posOffset>9949815</wp:posOffset>
          </wp:positionV>
          <wp:extent cx="7560000" cy="761880"/>
          <wp:effectExtent l="0" t="0" r="3175" b="635"/>
          <wp:wrapNone/>
          <wp:docPr id="4" name="Afbeelding 4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61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8500F6" w14:textId="77777777" w:rsidR="00C0590F" w:rsidRDefault="00C0590F">
    <w:pPr>
      <w:pStyle w:val="Header"/>
    </w:pPr>
  </w:p>
  <w:p w14:paraId="64829410" w14:textId="77777777" w:rsidR="00C0590F" w:rsidRDefault="00C0590F">
    <w:pPr>
      <w:pStyle w:val="Header"/>
    </w:pPr>
  </w:p>
  <w:p w14:paraId="5DBC488A" w14:textId="1B7A8539" w:rsidR="00C0590F" w:rsidRPr="00F137E5" w:rsidRDefault="00F137E5" w:rsidP="00F137E5">
    <w:pPr>
      <w:pStyle w:val="Heading1"/>
      <w:ind w:left="-142"/>
      <w:rPr>
        <w:rFonts w:ascii="Arial" w:hAnsi="Arial" w:cs="Arial"/>
        <w:bCs w:val="0"/>
        <w:spacing w:val="-4"/>
        <w:sz w:val="20"/>
        <w:szCs w:val="20"/>
      </w:rPr>
    </w:pPr>
    <w:r w:rsidRPr="00F137E5">
      <w:rPr>
        <w:rFonts w:ascii="Arial" w:hAnsi="Arial" w:cs="Arial"/>
        <w:bCs w:val="0"/>
        <w:sz w:val="20"/>
        <w:szCs w:val="20"/>
      </w:rPr>
      <w:t xml:space="preserve">Internship </w:t>
    </w:r>
    <w:r>
      <w:rPr>
        <w:rFonts w:ascii="Arial" w:hAnsi="Arial" w:cs="Arial"/>
        <w:bCs w:val="0"/>
        <w:sz w:val="20"/>
        <w:szCs w:val="20"/>
      </w:rPr>
      <w:t>O</w:t>
    </w:r>
    <w:r w:rsidRPr="00F137E5">
      <w:rPr>
        <w:rFonts w:ascii="Arial" w:hAnsi="Arial" w:cs="Arial"/>
        <w:bCs w:val="0"/>
        <w:sz w:val="20"/>
        <w:szCs w:val="20"/>
      </w:rPr>
      <w:t>ffice</w:t>
    </w:r>
    <w:r w:rsidR="001D12DC" w:rsidRPr="00F137E5">
      <w:rPr>
        <w:rFonts w:ascii="Arial" w:hAnsi="Arial" w:cs="Arial"/>
        <w:bCs w:val="0"/>
        <w:spacing w:val="-4"/>
        <w:sz w:val="20"/>
        <w:szCs w:val="20"/>
      </w:rPr>
      <w:t xml:space="preserve">  |  </w:t>
    </w:r>
    <w:r>
      <w:rPr>
        <w:rFonts w:ascii="Arial" w:hAnsi="Arial" w:cs="Arial"/>
        <w:bCs w:val="0"/>
        <w:sz w:val="20"/>
        <w:szCs w:val="20"/>
      </w:rPr>
      <w:t>Education</w:t>
    </w:r>
    <w:r w:rsidR="001D12DC" w:rsidRPr="00F137E5">
      <w:rPr>
        <w:rFonts w:ascii="Arial" w:hAnsi="Arial" w:cs="Arial"/>
        <w:bCs w:val="0"/>
        <w:sz w:val="20"/>
        <w:szCs w:val="20"/>
      </w:rPr>
      <w:t xml:space="preserve"> HBO-ICT  |  support.hbo-ict@saxion.nl  |  Saxion</w:t>
    </w:r>
    <w:r>
      <w:rPr>
        <w:rFonts w:ascii="Arial" w:hAnsi="Arial" w:cs="Arial"/>
        <w:bCs w:val="0"/>
        <w:sz w:val="20"/>
        <w:szCs w:val="20"/>
      </w:rPr>
      <w:t xml:space="preserve"> </w:t>
    </w:r>
    <w:r w:rsidR="001D12DC" w:rsidRPr="00F137E5">
      <w:rPr>
        <w:rFonts w:ascii="Arial" w:hAnsi="Arial" w:cs="Arial"/>
        <w:bCs w:val="0"/>
        <w:sz w:val="20"/>
        <w:szCs w:val="20"/>
      </w:rPr>
      <w:t>Enschede/Deventer</w:t>
    </w:r>
  </w:p>
  <w:p w14:paraId="1B37AF86" w14:textId="77777777" w:rsidR="00C0590F" w:rsidRPr="00F137E5" w:rsidRDefault="00C059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ienst" w:val="Academie Creatieve Technologie"/>
  </w:docVars>
  <w:rsids>
    <w:rsidRoot w:val="001D12DC"/>
    <w:rsid w:val="0004487B"/>
    <w:rsid w:val="000765E6"/>
    <w:rsid w:val="000859A0"/>
    <w:rsid w:val="000A4400"/>
    <w:rsid w:val="000C0E5F"/>
    <w:rsid w:val="00102615"/>
    <w:rsid w:val="00107B54"/>
    <w:rsid w:val="001248BE"/>
    <w:rsid w:val="001307B1"/>
    <w:rsid w:val="00144225"/>
    <w:rsid w:val="001549CE"/>
    <w:rsid w:val="001728EA"/>
    <w:rsid w:val="00176134"/>
    <w:rsid w:val="00180FE3"/>
    <w:rsid w:val="001850AE"/>
    <w:rsid w:val="0018592B"/>
    <w:rsid w:val="00191787"/>
    <w:rsid w:val="001C2FC3"/>
    <w:rsid w:val="001D12DC"/>
    <w:rsid w:val="001D4E95"/>
    <w:rsid w:val="001D771C"/>
    <w:rsid w:val="001F2DA2"/>
    <w:rsid w:val="00210644"/>
    <w:rsid w:val="00234659"/>
    <w:rsid w:val="00241ACC"/>
    <w:rsid w:val="00247B0E"/>
    <w:rsid w:val="002553C8"/>
    <w:rsid w:val="00261F05"/>
    <w:rsid w:val="002C0A99"/>
    <w:rsid w:val="003135BB"/>
    <w:rsid w:val="00346185"/>
    <w:rsid w:val="0034650B"/>
    <w:rsid w:val="003515DB"/>
    <w:rsid w:val="003560A0"/>
    <w:rsid w:val="003859C8"/>
    <w:rsid w:val="003C1DAD"/>
    <w:rsid w:val="003D0F27"/>
    <w:rsid w:val="003D762D"/>
    <w:rsid w:val="003E4775"/>
    <w:rsid w:val="003F4167"/>
    <w:rsid w:val="00413743"/>
    <w:rsid w:val="00431287"/>
    <w:rsid w:val="0043301E"/>
    <w:rsid w:val="00455F4C"/>
    <w:rsid w:val="00471C84"/>
    <w:rsid w:val="00477581"/>
    <w:rsid w:val="00481CA7"/>
    <w:rsid w:val="004A1337"/>
    <w:rsid w:val="004A64B6"/>
    <w:rsid w:val="004B72DE"/>
    <w:rsid w:val="004C7E2D"/>
    <w:rsid w:val="004E18FF"/>
    <w:rsid w:val="004E4F02"/>
    <w:rsid w:val="004F422B"/>
    <w:rsid w:val="005223BB"/>
    <w:rsid w:val="00526B24"/>
    <w:rsid w:val="00526DF6"/>
    <w:rsid w:val="00533A82"/>
    <w:rsid w:val="00543013"/>
    <w:rsid w:val="0055478D"/>
    <w:rsid w:val="005554BD"/>
    <w:rsid w:val="005631B3"/>
    <w:rsid w:val="0056521D"/>
    <w:rsid w:val="0056780A"/>
    <w:rsid w:val="00594E07"/>
    <w:rsid w:val="005A359C"/>
    <w:rsid w:val="005A50F3"/>
    <w:rsid w:val="005B3EE6"/>
    <w:rsid w:val="005B646D"/>
    <w:rsid w:val="005E6117"/>
    <w:rsid w:val="005F1F00"/>
    <w:rsid w:val="005F4716"/>
    <w:rsid w:val="00613DE1"/>
    <w:rsid w:val="00624CFD"/>
    <w:rsid w:val="00630C80"/>
    <w:rsid w:val="00657BDC"/>
    <w:rsid w:val="006711CE"/>
    <w:rsid w:val="00677A10"/>
    <w:rsid w:val="0068714A"/>
    <w:rsid w:val="006A7BF0"/>
    <w:rsid w:val="006D1964"/>
    <w:rsid w:val="00701D29"/>
    <w:rsid w:val="00702D6D"/>
    <w:rsid w:val="00703A48"/>
    <w:rsid w:val="007327D1"/>
    <w:rsid w:val="00746975"/>
    <w:rsid w:val="00750971"/>
    <w:rsid w:val="00763443"/>
    <w:rsid w:val="007724F9"/>
    <w:rsid w:val="007832BD"/>
    <w:rsid w:val="0079346E"/>
    <w:rsid w:val="007B2D55"/>
    <w:rsid w:val="007B5E28"/>
    <w:rsid w:val="007C157E"/>
    <w:rsid w:val="007C29C4"/>
    <w:rsid w:val="007C5111"/>
    <w:rsid w:val="007D2B5D"/>
    <w:rsid w:val="007D2BBC"/>
    <w:rsid w:val="007D3B33"/>
    <w:rsid w:val="007D759B"/>
    <w:rsid w:val="007E6F66"/>
    <w:rsid w:val="007F4209"/>
    <w:rsid w:val="00840404"/>
    <w:rsid w:val="008A6BFC"/>
    <w:rsid w:val="008C336D"/>
    <w:rsid w:val="008F28F2"/>
    <w:rsid w:val="00925A49"/>
    <w:rsid w:val="009274B6"/>
    <w:rsid w:val="009356B2"/>
    <w:rsid w:val="00936653"/>
    <w:rsid w:val="00955DEA"/>
    <w:rsid w:val="00972087"/>
    <w:rsid w:val="00977DBF"/>
    <w:rsid w:val="009A5162"/>
    <w:rsid w:val="009D2731"/>
    <w:rsid w:val="009E4499"/>
    <w:rsid w:val="009F204C"/>
    <w:rsid w:val="009F317B"/>
    <w:rsid w:val="00A1127B"/>
    <w:rsid w:val="00A1500C"/>
    <w:rsid w:val="00A24D91"/>
    <w:rsid w:val="00A25D0B"/>
    <w:rsid w:val="00A3763E"/>
    <w:rsid w:val="00A47065"/>
    <w:rsid w:val="00A51BCA"/>
    <w:rsid w:val="00A56343"/>
    <w:rsid w:val="00A90320"/>
    <w:rsid w:val="00AA2EDE"/>
    <w:rsid w:val="00AB0B87"/>
    <w:rsid w:val="00AD5ED3"/>
    <w:rsid w:val="00AD6D17"/>
    <w:rsid w:val="00AE6D04"/>
    <w:rsid w:val="00B0149F"/>
    <w:rsid w:val="00B136A7"/>
    <w:rsid w:val="00B171A3"/>
    <w:rsid w:val="00B2376F"/>
    <w:rsid w:val="00B60BED"/>
    <w:rsid w:val="00BA3765"/>
    <w:rsid w:val="00BE4646"/>
    <w:rsid w:val="00C0590F"/>
    <w:rsid w:val="00C17085"/>
    <w:rsid w:val="00C6750B"/>
    <w:rsid w:val="00C715B5"/>
    <w:rsid w:val="00C73069"/>
    <w:rsid w:val="00CC3E8C"/>
    <w:rsid w:val="00CE21A1"/>
    <w:rsid w:val="00CE38FD"/>
    <w:rsid w:val="00CE52F9"/>
    <w:rsid w:val="00CE67F6"/>
    <w:rsid w:val="00CF6017"/>
    <w:rsid w:val="00D00DAF"/>
    <w:rsid w:val="00D07B1D"/>
    <w:rsid w:val="00D07BEE"/>
    <w:rsid w:val="00D1208E"/>
    <w:rsid w:val="00D17E3E"/>
    <w:rsid w:val="00D23CC1"/>
    <w:rsid w:val="00D31523"/>
    <w:rsid w:val="00D36C6D"/>
    <w:rsid w:val="00D50049"/>
    <w:rsid w:val="00D52687"/>
    <w:rsid w:val="00D656E5"/>
    <w:rsid w:val="00D943BC"/>
    <w:rsid w:val="00D94CDF"/>
    <w:rsid w:val="00DB6EE1"/>
    <w:rsid w:val="00DC07B8"/>
    <w:rsid w:val="00DC5DD0"/>
    <w:rsid w:val="00DD38C2"/>
    <w:rsid w:val="00DD39F0"/>
    <w:rsid w:val="00DE1287"/>
    <w:rsid w:val="00DF3BD7"/>
    <w:rsid w:val="00E06B18"/>
    <w:rsid w:val="00E111D9"/>
    <w:rsid w:val="00E41E3D"/>
    <w:rsid w:val="00E42ED1"/>
    <w:rsid w:val="00E438DF"/>
    <w:rsid w:val="00E84E22"/>
    <w:rsid w:val="00E87FDE"/>
    <w:rsid w:val="00EB06FD"/>
    <w:rsid w:val="00EB61C7"/>
    <w:rsid w:val="00EC3595"/>
    <w:rsid w:val="00EC56BD"/>
    <w:rsid w:val="00EC65A9"/>
    <w:rsid w:val="00ED25C5"/>
    <w:rsid w:val="00ED37E1"/>
    <w:rsid w:val="00ED4DA7"/>
    <w:rsid w:val="00EF583A"/>
    <w:rsid w:val="00F06807"/>
    <w:rsid w:val="00F137E5"/>
    <w:rsid w:val="00F148D8"/>
    <w:rsid w:val="00F35FD0"/>
    <w:rsid w:val="00F51361"/>
    <w:rsid w:val="00F57255"/>
    <w:rsid w:val="00F6051E"/>
    <w:rsid w:val="00F67B59"/>
    <w:rsid w:val="00F67E9B"/>
    <w:rsid w:val="00F72EFE"/>
    <w:rsid w:val="00F818C2"/>
    <w:rsid w:val="00F95EF7"/>
    <w:rsid w:val="00FB092D"/>
    <w:rsid w:val="00FB7816"/>
    <w:rsid w:val="00F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8D154F"/>
  <w15:docId w15:val="{A0A960FC-F25E-054B-8121-03141679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 Unicode" w:eastAsiaTheme="minorHAnsi" w:hAnsi="Lucida Sans Unicode" w:cs="Lucida Sans Unicode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D0"/>
    <w:pPr>
      <w:spacing w:line="25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7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7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7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07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07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7B8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07B8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07B8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07B8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C07B8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C07B8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C07B8"/>
    <w:rPr>
      <w:color w:val="00853A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07B8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07B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B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07B8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07B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07B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07B8"/>
    <w:rPr>
      <w:b/>
      <w:bCs/>
      <w:i/>
      <w:iCs/>
      <w:color w:val="000000" w:themeColor="accent1"/>
    </w:rPr>
  </w:style>
  <w:style w:type="character" w:styleId="Strong">
    <w:name w:val="Strong"/>
    <w:basedOn w:val="DefaultParagraphFont"/>
    <w:uiPriority w:val="22"/>
    <w:qFormat/>
    <w:rsid w:val="00DC07B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63443"/>
    <w:rPr>
      <w:b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3443"/>
    <w:rPr>
      <w:b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7B8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7B8"/>
    <w:rPr>
      <w:b/>
      <w:bCs/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DC07B8"/>
    <w:rPr>
      <w:smallCaps/>
      <w:color w:val="00000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07B8"/>
    <w:rPr>
      <w:b/>
      <w:bCs/>
      <w:smallCaps/>
      <w:color w:val="00000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07B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E18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3443"/>
    <w:rPr>
      <w:color w:val="00853A" w:themeColor="followedHyperlink"/>
      <w:u w:val="single"/>
    </w:rPr>
  </w:style>
  <w:style w:type="table" w:styleId="TableGrid">
    <w:name w:val="Table Grid"/>
    <w:basedOn w:val="TableNormal"/>
    <w:uiPriority w:val="59"/>
    <w:rsid w:val="00555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4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4BD"/>
  </w:style>
  <w:style w:type="paragraph" w:styleId="Footer">
    <w:name w:val="footer"/>
    <w:basedOn w:val="Normal"/>
    <w:link w:val="FooterChar"/>
    <w:uiPriority w:val="99"/>
    <w:unhideWhenUsed/>
    <w:rsid w:val="005554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4BD"/>
  </w:style>
  <w:style w:type="paragraph" w:customStyle="1" w:styleId="zAfzender">
    <w:name w:val="zAfzender"/>
    <w:basedOn w:val="Normal"/>
    <w:rsid w:val="00657BDC"/>
    <w:pPr>
      <w:jc w:val="right"/>
    </w:pPr>
    <w:rPr>
      <w:sz w:val="14"/>
    </w:rPr>
  </w:style>
  <w:style w:type="character" w:styleId="PlaceholderText">
    <w:name w:val="Placeholder Text"/>
    <w:basedOn w:val="DefaultParagraphFont"/>
    <w:uiPriority w:val="99"/>
    <w:semiHidden/>
    <w:rsid w:val="001248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BE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BE"/>
    <w:rPr>
      <w:rFonts w:ascii="Tahoma" w:hAnsi="Tahoma" w:cs="Tahoma"/>
      <w:sz w:val="16"/>
      <w:szCs w:val="16"/>
    </w:rPr>
  </w:style>
  <w:style w:type="paragraph" w:customStyle="1" w:styleId="zKop">
    <w:name w:val="zKop"/>
    <w:basedOn w:val="Normal"/>
    <w:rsid w:val="00D50049"/>
    <w:pPr>
      <w:spacing w:after="20"/>
      <w:jc w:val="right"/>
    </w:pPr>
    <w:rPr>
      <w:sz w:val="14"/>
      <w:szCs w:val="14"/>
    </w:rPr>
  </w:style>
  <w:style w:type="paragraph" w:customStyle="1" w:styleId="Piepklein">
    <w:name w:val="Piepklein"/>
    <w:basedOn w:val="Normal"/>
    <w:rsid w:val="00F67E9B"/>
    <w:pPr>
      <w:spacing w:line="20" w:lineRule="exact"/>
    </w:pPr>
    <w:rPr>
      <w:lang w:val="nl-NL"/>
    </w:rPr>
  </w:style>
  <w:style w:type="paragraph" w:customStyle="1" w:styleId="zDocName">
    <w:name w:val="zDocName"/>
    <w:basedOn w:val="Normal"/>
    <w:rsid w:val="00E41E3D"/>
    <w:pPr>
      <w:spacing w:line="560" w:lineRule="atLeast"/>
      <w:jc w:val="center"/>
    </w:pPr>
    <w:rPr>
      <w:b/>
      <w:sz w:val="48"/>
      <w:lang w:val="nl-NL"/>
    </w:rPr>
  </w:style>
  <w:style w:type="paragraph" w:styleId="FootnoteText">
    <w:name w:val="footnote text"/>
    <w:basedOn w:val="Normal"/>
    <w:link w:val="FootnoteTextChar"/>
    <w:uiPriority w:val="99"/>
    <w:rsid w:val="00234659"/>
    <w:pPr>
      <w:spacing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4659"/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/Library/Group%20Containers/UBF8T346G9.Office/User%20Content.localized/Templates.localized/NHS_NL_Versla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EF018273FCA84C992B7131E61C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F632-94A6-EE45-B6BC-0E34F57C2D51}"/>
      </w:docPartPr>
      <w:docPartBody>
        <w:p w:rsidR="008231EC" w:rsidRDefault="008645D3">
          <w:pPr>
            <w:pStyle w:val="0BEF018273FCA84C992B7131E61C575A"/>
          </w:pPr>
          <w:r w:rsidRPr="000A2DFE">
            <w:rPr>
              <w:rStyle w:val="PlaceholderText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D3"/>
    <w:rsid w:val="006A6577"/>
    <w:rsid w:val="007A7914"/>
    <w:rsid w:val="00807DB9"/>
    <w:rsid w:val="008231EC"/>
    <w:rsid w:val="008645D3"/>
    <w:rsid w:val="008A70C3"/>
    <w:rsid w:val="00AD214B"/>
    <w:rsid w:val="00C2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EF018273FCA84C992B7131E61C575A">
    <w:name w:val="0BEF018273FCA84C992B7131E61C5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Saxion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7F7F7F"/>
      </a:accent5>
      <a:accent6>
        <a:srgbClr val="7F7F7F"/>
      </a:accent6>
      <a:hlink>
        <a:srgbClr val="00853A"/>
      </a:hlink>
      <a:folHlink>
        <a:srgbClr val="00853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3560B013441247B9926EB055A9B197" ma:contentTypeVersion="15" ma:contentTypeDescription="Create a new document." ma:contentTypeScope="" ma:versionID="c15fb31e4224cb7c9bf596adc368efc1">
  <xsd:schema xmlns:xsd="http://www.w3.org/2001/XMLSchema" xmlns:xs="http://www.w3.org/2001/XMLSchema" xmlns:p="http://schemas.microsoft.com/office/2006/metadata/properties" xmlns:ns2="eac77c77-d449-4d7c-b5d8-8fd4c0f270d2" xmlns:ns3="6c73e52c-07d4-4617-ab67-464747257e8d" xmlns:ns4="8b17e346-67f2-4b8a-83ae-4efa6dd72e6a" targetNamespace="http://schemas.microsoft.com/office/2006/metadata/properties" ma:root="true" ma:fieldsID="facff096cc3b7423607e3cf4c0efac87" ns2:_="" ns3:_="" ns4:_="">
    <xsd:import namespace="eac77c77-d449-4d7c-b5d8-8fd4c0f270d2"/>
    <xsd:import namespace="6c73e52c-07d4-4617-ab67-464747257e8d"/>
    <xsd:import namespace="8b17e346-67f2-4b8a-83ae-4efa6dd72e6a"/>
    <xsd:element name="properties">
      <xsd:complexType>
        <xsd:sequence>
          <xsd:element name="documentManagement">
            <xsd:complexType>
              <xsd:all>
                <xsd:element ref="ns3:c6664f9864b54a78bdf9e6230de1c78b" minOccurs="0"/>
                <xsd:element ref="ns2:TaxCatchAll" minOccurs="0"/>
                <xsd:element ref="ns4:MediaServiceMetadata" minOccurs="0"/>
                <xsd:element ref="ns4:MediaServiceFastMetadata" minOccurs="0"/>
                <xsd:element ref="ns4:lcf76f155ced4ddcb4097134ff3c332f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2:SharedWithUsers" minOccurs="0"/>
                <xsd:element ref="ns2:SharedWithDetail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77c77-d449-4d7c-b5d8-8fd4c0f270d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Catch-all-kolom van taxonomie" ma:hidden="true" ma:list="{491bae8f-c5e1-4d8f-adf9-e6890b9f0e59}" ma:internalName="TaxCatchAll" ma:showField="CatchAllData" ma:web="eac77c77-d449-4d7c-b5d8-8fd4c0f270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9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7e346-67f2-4b8a-83ae-4efa6dd72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a23b583-fc58-4aef-a739-6987dbfb33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CD46B2-C0D3-C64C-9919-1DAD405ADD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B6E4F6-F29D-4D81-9FF5-77BCB0C50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DCB7A-86B6-4C36-965B-469858FC2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77c77-d449-4d7c-b5d8-8fd4c0f270d2"/>
    <ds:schemaRef ds:uri="6c73e52c-07d4-4617-ab67-464747257e8d"/>
    <ds:schemaRef ds:uri="8b17e346-67f2-4b8a-83ae-4efa6dd72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NHS_NL_Verslag.dotx</Template>
  <TotalTime>3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Saxion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Prakken</dc:creator>
  <cp:lastModifiedBy>Etto Salomons</cp:lastModifiedBy>
  <cp:revision>4</cp:revision>
  <dcterms:created xsi:type="dcterms:W3CDTF">2021-05-13T08:35:00Z</dcterms:created>
  <dcterms:modified xsi:type="dcterms:W3CDTF">2023-04-05T13:08:00Z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factsheet</vt:lpwstr>
  </property>
  <property fmtid="{D5CDD505-2E9C-101B-9397-08002B2CF9AE}" pid="3" name="docLanguage">
    <vt:lpwstr>NL</vt:lpwstr>
  </property>
  <property fmtid="{D5CDD505-2E9C-101B-9397-08002B2CF9AE}" pid="4" name="docVersie">
    <vt:filetime>2019-01-22T10:00:00Z</vt:filetime>
  </property>
</Properties>
</file>